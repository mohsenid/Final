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30AC6134" w14:textId="77777777" w:rsidTr="00FB65B8">
        <w:tc>
          <w:tcPr>
            <w:tcW w:w="5395" w:type="dxa"/>
          </w:tcPr>
          <w:p w14:paraId="33C8209F" w14:textId="77777777" w:rsidR="00A81248" w:rsidRPr="003A798E" w:rsidRDefault="00A81248" w:rsidP="00A81248">
            <w:pPr>
              <w:pStyle w:val="GraphicAnchor"/>
            </w:pPr>
          </w:p>
        </w:tc>
        <w:tc>
          <w:tcPr>
            <w:tcW w:w="5395" w:type="dxa"/>
          </w:tcPr>
          <w:p w14:paraId="1F984C1B" w14:textId="77777777" w:rsidR="00A81248" w:rsidRPr="003A798E" w:rsidRDefault="00A81248" w:rsidP="00A81248">
            <w:pPr>
              <w:pStyle w:val="GraphicAnchor"/>
            </w:pPr>
          </w:p>
        </w:tc>
      </w:tr>
      <w:tr w:rsidR="00A81248" w:rsidRPr="003A798E" w14:paraId="1E93CC0C" w14:textId="77777777" w:rsidTr="00FB65B8">
        <w:trPr>
          <w:trHeight w:val="2719"/>
        </w:trPr>
        <w:tc>
          <w:tcPr>
            <w:tcW w:w="5395" w:type="dxa"/>
          </w:tcPr>
          <w:p w14:paraId="6019E6F9" w14:textId="29774199" w:rsidR="00ED35E2" w:rsidRPr="00ED35E2" w:rsidRDefault="00ED35E2" w:rsidP="00106875">
            <w:pPr>
              <w:pStyle w:val="Quote"/>
            </w:pPr>
            <w:r>
              <w:t>Dossier Projet</w:t>
            </w:r>
          </w:p>
        </w:tc>
        <w:tc>
          <w:tcPr>
            <w:tcW w:w="5395" w:type="dxa"/>
          </w:tcPr>
          <w:p w14:paraId="5CBECB8D" w14:textId="77777777" w:rsidR="00A81248" w:rsidRPr="003A798E" w:rsidRDefault="00A81248"/>
        </w:tc>
      </w:tr>
      <w:tr w:rsidR="00A81248" w:rsidRPr="003A798E" w14:paraId="0B278E95" w14:textId="77777777" w:rsidTr="00FB65B8">
        <w:trPr>
          <w:trHeight w:val="8059"/>
        </w:trPr>
        <w:tc>
          <w:tcPr>
            <w:tcW w:w="5395" w:type="dxa"/>
          </w:tcPr>
          <w:p w14:paraId="2707AA73" w14:textId="77777777" w:rsidR="00A81248" w:rsidRPr="003A798E" w:rsidRDefault="00A81248"/>
        </w:tc>
        <w:tc>
          <w:tcPr>
            <w:tcW w:w="5395" w:type="dxa"/>
          </w:tcPr>
          <w:p w14:paraId="6C22B931" w14:textId="77777777" w:rsidR="00A81248" w:rsidRPr="003A798E" w:rsidRDefault="00A81248"/>
        </w:tc>
      </w:tr>
      <w:tr w:rsidR="00A81248" w:rsidRPr="003A798E" w14:paraId="692B7E43" w14:textId="77777777" w:rsidTr="00FB65B8">
        <w:trPr>
          <w:trHeight w:val="1299"/>
        </w:trPr>
        <w:tc>
          <w:tcPr>
            <w:tcW w:w="5395" w:type="dxa"/>
          </w:tcPr>
          <w:p w14:paraId="07958E53" w14:textId="77777777" w:rsidR="00A81248" w:rsidRPr="003A798E" w:rsidRDefault="00A81248"/>
        </w:tc>
        <w:tc>
          <w:tcPr>
            <w:tcW w:w="5395" w:type="dxa"/>
          </w:tcPr>
          <w:p w14:paraId="0F81AF5E" w14:textId="12F2DA56" w:rsidR="00A81248" w:rsidRPr="00EE4532" w:rsidRDefault="00ED35E2" w:rsidP="00EC4909">
            <w:pPr>
              <w:rPr>
                <w:rStyle w:val="Emphasis"/>
                <w:iCs w:val="0"/>
                <w:color w:val="00C1C7" w:themeColor="accent2"/>
                <w:sz w:val="32"/>
                <w:szCs w:val="32"/>
              </w:rPr>
            </w:pPr>
            <w:r w:rsidRPr="00EE4532">
              <w:rPr>
                <w:rStyle w:val="Emphasis"/>
                <w:iCs w:val="0"/>
                <w:color w:val="00C1C7" w:themeColor="accent2"/>
                <w:sz w:val="32"/>
                <w:szCs w:val="32"/>
              </w:rPr>
              <w:t xml:space="preserve">Nom : </w:t>
            </w:r>
            <w:r w:rsidRPr="00EE4532">
              <w:rPr>
                <w:color w:val="00C1C7" w:themeColor="accent2"/>
                <w:sz w:val="32"/>
                <w:szCs w:val="32"/>
              </w:rPr>
              <w:t>MOHSENI</w:t>
            </w:r>
          </w:p>
          <w:p w14:paraId="7D3158E0" w14:textId="79A1AA05" w:rsidR="00A81248" w:rsidRPr="00EE4532" w:rsidRDefault="00ED35E2" w:rsidP="00EE4532">
            <w:pPr>
              <w:rPr>
                <w:rStyle w:val="Emphasis"/>
                <w:iCs w:val="0"/>
                <w:color w:val="00C1C7" w:themeColor="accent2"/>
                <w:sz w:val="32"/>
                <w:szCs w:val="32"/>
              </w:rPr>
            </w:pPr>
            <w:r w:rsidRPr="00EE4532">
              <w:rPr>
                <w:rStyle w:val="Emphasis"/>
                <w:iCs w:val="0"/>
                <w:color w:val="00C1C7" w:themeColor="accent2"/>
                <w:sz w:val="32"/>
                <w:szCs w:val="32"/>
              </w:rPr>
              <w:t>Prénom</w:t>
            </w:r>
            <w:r w:rsidR="00117CDA" w:rsidRPr="00EE4532">
              <w:rPr>
                <w:rStyle w:val="Emphasis"/>
                <w:iCs w:val="0"/>
                <w:color w:val="00C1C7" w:themeColor="accent2"/>
                <w:sz w:val="32"/>
                <w:szCs w:val="32"/>
              </w:rPr>
              <w:t> : Mohammad</w:t>
            </w:r>
          </w:p>
        </w:tc>
      </w:tr>
      <w:tr w:rsidR="00A81248" w:rsidRPr="003A798E" w14:paraId="74DB23CE" w14:textId="77777777" w:rsidTr="00FB65B8">
        <w:trPr>
          <w:trHeight w:val="1402"/>
        </w:trPr>
        <w:tc>
          <w:tcPr>
            <w:tcW w:w="5395" w:type="dxa"/>
          </w:tcPr>
          <w:p w14:paraId="4497B7F7" w14:textId="77777777" w:rsidR="00A81248" w:rsidRPr="003A798E" w:rsidRDefault="00A81248"/>
        </w:tc>
        <w:tc>
          <w:tcPr>
            <w:tcW w:w="5395" w:type="dxa"/>
          </w:tcPr>
          <w:p w14:paraId="0B796097" w14:textId="56986EB9" w:rsidR="00A81248" w:rsidRPr="00EE4532" w:rsidRDefault="00117CDA" w:rsidP="00EE4532">
            <w:pPr>
              <w:rPr>
                <w:rStyle w:val="Emphasis"/>
                <w:iCs w:val="0"/>
                <w:color w:val="00C1C7" w:themeColor="accent2"/>
                <w:sz w:val="32"/>
                <w:szCs w:val="32"/>
              </w:rPr>
            </w:pPr>
            <w:r w:rsidRPr="00EE4532">
              <w:rPr>
                <w:rStyle w:val="Emphasis"/>
                <w:iCs w:val="0"/>
                <w:color w:val="00C1C7" w:themeColor="accent2"/>
                <w:sz w:val="32"/>
                <w:szCs w:val="32"/>
              </w:rPr>
              <w:t>Développeur web &amp; web mobile</w:t>
            </w:r>
            <w:r w:rsidR="00C66528" w:rsidRPr="00EE4532">
              <w:rPr>
                <w:rStyle w:val="Emphasis"/>
                <w:iCs w:val="0"/>
                <w:color w:val="00C1C7" w:themeColor="accent2"/>
                <w:sz w:val="32"/>
                <w:szCs w:val="32"/>
              </w:rPr>
              <w:t xml:space="preserve"> </w:t>
            </w:r>
          </w:p>
          <w:p w14:paraId="4A7B3CDF" w14:textId="53B469EC" w:rsidR="00A81248" w:rsidRPr="00EE4532" w:rsidRDefault="00117CDA" w:rsidP="00EE4532">
            <w:pPr>
              <w:rPr>
                <w:rStyle w:val="Emphasis"/>
                <w:iCs w:val="0"/>
                <w:color w:val="00C1C7" w:themeColor="accent2"/>
                <w:sz w:val="32"/>
                <w:szCs w:val="32"/>
              </w:rPr>
            </w:pPr>
            <w:r w:rsidRPr="00EE4532">
              <w:rPr>
                <w:rStyle w:val="Emphasis"/>
                <w:iCs w:val="0"/>
                <w:color w:val="00C1C7" w:themeColor="accent2"/>
                <w:sz w:val="32"/>
                <w:szCs w:val="32"/>
              </w:rPr>
              <w:t>AFPA St-Jérôme</w:t>
            </w:r>
          </w:p>
        </w:tc>
      </w:tr>
    </w:tbl>
    <w:p w14:paraId="15F98C27"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7810BDC0" wp14:editId="354C5866">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64BD565"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24429C60" w14:textId="77777777" w:rsidR="00E1644C" w:rsidRDefault="00E1644C">
      <w:pPr>
        <w:rPr>
          <w:rFonts w:asciiTheme="majorHAnsi" w:eastAsiaTheme="majorEastAsia" w:hAnsiTheme="majorHAnsi" w:cstheme="majorBidi"/>
          <w:b/>
          <w:color w:val="123869" w:themeColor="accent1"/>
          <w:sz w:val="40"/>
          <w:szCs w:val="32"/>
        </w:rPr>
      </w:pPr>
      <w:bookmarkStart w:id="0" w:name="_Toc91668059"/>
      <w:r>
        <w:br w:type="page"/>
      </w:r>
    </w:p>
    <w:p w14:paraId="681E5924" w14:textId="07355676" w:rsidR="000B197F" w:rsidRDefault="000B197F" w:rsidP="000142E3">
      <w:pPr>
        <w:pStyle w:val="Style1"/>
      </w:pPr>
      <w:r w:rsidRPr="000142E3">
        <w:lastRenderedPageBreak/>
        <w:t>Sommaire</w:t>
      </w:r>
      <w:bookmarkEnd w:id="0"/>
    </w:p>
    <w:p w14:paraId="6A968271" w14:textId="77777777" w:rsidR="000B197F" w:rsidRDefault="000B197F" w:rsidP="000B197F"/>
    <w:sdt>
      <w:sdtPr>
        <w:id w:val="1552960458"/>
        <w:docPartObj>
          <w:docPartGallery w:val="Table of Contents"/>
          <w:docPartUnique/>
        </w:docPartObj>
      </w:sdtPr>
      <w:sdtEndPr>
        <w:rPr>
          <w:rFonts w:asciiTheme="minorHAnsi" w:eastAsiaTheme="minorHAnsi" w:hAnsiTheme="minorHAnsi" w:cstheme="minorBidi"/>
          <w:b/>
          <w:bCs/>
          <w:noProof/>
          <w:color w:val="auto"/>
          <w:sz w:val="24"/>
          <w:szCs w:val="24"/>
          <w:lang w:val="fr-FR"/>
        </w:rPr>
      </w:sdtEndPr>
      <w:sdtContent>
        <w:p w14:paraId="24CFC6AA" w14:textId="659F608F" w:rsidR="00293CE9" w:rsidRDefault="00293CE9">
          <w:pPr>
            <w:pStyle w:val="TOCHeading"/>
          </w:pPr>
          <w:r>
            <w:t>Contents</w:t>
          </w:r>
        </w:p>
        <w:p w14:paraId="4170D0C6" w14:textId="65869AED" w:rsidR="00CD0CC1" w:rsidRDefault="00293CE9">
          <w:pPr>
            <w:pStyle w:val="TOC1"/>
            <w:tabs>
              <w:tab w:val="right" w:leader="dot" w:pos="10456"/>
            </w:tabs>
            <w:rPr>
              <w:rFonts w:eastAsiaTheme="minorEastAsia"/>
              <w:noProof/>
              <w:sz w:val="22"/>
              <w:szCs w:val="22"/>
              <w:lang w:val="en-US"/>
            </w:rPr>
          </w:pPr>
          <w:r>
            <w:fldChar w:fldCharType="begin"/>
          </w:r>
          <w:r>
            <w:instrText xml:space="preserve"> TOC \o "1-3" \h \z \u </w:instrText>
          </w:r>
          <w:r>
            <w:fldChar w:fldCharType="separate"/>
          </w:r>
          <w:hyperlink w:anchor="_Toc91668059" w:history="1">
            <w:r w:rsidR="00CD0CC1" w:rsidRPr="00367456">
              <w:rPr>
                <w:rStyle w:val="Hyperlink"/>
                <w:noProof/>
              </w:rPr>
              <w:t>Sommaire</w:t>
            </w:r>
            <w:r w:rsidR="00CD0CC1">
              <w:rPr>
                <w:noProof/>
                <w:webHidden/>
              </w:rPr>
              <w:tab/>
            </w:r>
            <w:r w:rsidR="00CD0CC1">
              <w:rPr>
                <w:noProof/>
                <w:webHidden/>
              </w:rPr>
              <w:fldChar w:fldCharType="begin"/>
            </w:r>
            <w:r w:rsidR="00CD0CC1">
              <w:rPr>
                <w:noProof/>
                <w:webHidden/>
              </w:rPr>
              <w:instrText xml:space="preserve"> PAGEREF _Toc91668059 \h </w:instrText>
            </w:r>
            <w:r w:rsidR="00CD0CC1">
              <w:rPr>
                <w:noProof/>
                <w:webHidden/>
              </w:rPr>
            </w:r>
            <w:r w:rsidR="00CD0CC1">
              <w:rPr>
                <w:noProof/>
                <w:webHidden/>
              </w:rPr>
              <w:fldChar w:fldCharType="separate"/>
            </w:r>
            <w:r w:rsidR="00CD0CC1">
              <w:rPr>
                <w:noProof/>
                <w:webHidden/>
              </w:rPr>
              <w:t>2</w:t>
            </w:r>
            <w:r w:rsidR="00CD0CC1">
              <w:rPr>
                <w:noProof/>
                <w:webHidden/>
              </w:rPr>
              <w:fldChar w:fldCharType="end"/>
            </w:r>
          </w:hyperlink>
        </w:p>
        <w:p w14:paraId="20060E81" w14:textId="61A34403" w:rsidR="00CD0CC1" w:rsidRDefault="00CD0CC1">
          <w:pPr>
            <w:pStyle w:val="TOC1"/>
            <w:tabs>
              <w:tab w:val="right" w:leader="dot" w:pos="10456"/>
            </w:tabs>
            <w:rPr>
              <w:rFonts w:eastAsiaTheme="minorEastAsia"/>
              <w:noProof/>
              <w:sz w:val="22"/>
              <w:szCs w:val="22"/>
              <w:lang w:val="en-US"/>
            </w:rPr>
          </w:pPr>
          <w:hyperlink w:anchor="_Toc91668060" w:history="1">
            <w:r w:rsidRPr="00367456">
              <w:rPr>
                <w:rStyle w:val="Hyperlink"/>
                <w:noProof/>
              </w:rPr>
              <w:t>Remerciements</w:t>
            </w:r>
            <w:r>
              <w:rPr>
                <w:noProof/>
                <w:webHidden/>
              </w:rPr>
              <w:tab/>
            </w:r>
            <w:r>
              <w:rPr>
                <w:noProof/>
                <w:webHidden/>
              </w:rPr>
              <w:fldChar w:fldCharType="begin"/>
            </w:r>
            <w:r>
              <w:rPr>
                <w:noProof/>
                <w:webHidden/>
              </w:rPr>
              <w:instrText xml:space="preserve"> PAGEREF _Toc91668060 \h </w:instrText>
            </w:r>
            <w:r>
              <w:rPr>
                <w:noProof/>
                <w:webHidden/>
              </w:rPr>
            </w:r>
            <w:r>
              <w:rPr>
                <w:noProof/>
                <w:webHidden/>
              </w:rPr>
              <w:fldChar w:fldCharType="separate"/>
            </w:r>
            <w:r>
              <w:rPr>
                <w:noProof/>
                <w:webHidden/>
              </w:rPr>
              <w:t>3</w:t>
            </w:r>
            <w:r>
              <w:rPr>
                <w:noProof/>
                <w:webHidden/>
              </w:rPr>
              <w:fldChar w:fldCharType="end"/>
            </w:r>
          </w:hyperlink>
        </w:p>
        <w:p w14:paraId="236724C9" w14:textId="669DA81C" w:rsidR="00CD0CC1" w:rsidRDefault="00CD0CC1">
          <w:pPr>
            <w:pStyle w:val="TOC1"/>
            <w:tabs>
              <w:tab w:val="right" w:leader="dot" w:pos="10456"/>
            </w:tabs>
            <w:rPr>
              <w:rFonts w:eastAsiaTheme="minorEastAsia"/>
              <w:noProof/>
              <w:sz w:val="22"/>
              <w:szCs w:val="22"/>
              <w:lang w:val="en-US"/>
            </w:rPr>
          </w:pPr>
          <w:hyperlink w:anchor="_Toc91668061" w:history="1">
            <w:r w:rsidRPr="00367456">
              <w:rPr>
                <w:rStyle w:val="Hyperlink"/>
                <w:noProof/>
              </w:rPr>
              <w:t>Introduction</w:t>
            </w:r>
            <w:r>
              <w:rPr>
                <w:noProof/>
                <w:webHidden/>
              </w:rPr>
              <w:tab/>
            </w:r>
            <w:r>
              <w:rPr>
                <w:noProof/>
                <w:webHidden/>
              </w:rPr>
              <w:fldChar w:fldCharType="begin"/>
            </w:r>
            <w:r>
              <w:rPr>
                <w:noProof/>
                <w:webHidden/>
              </w:rPr>
              <w:instrText xml:space="preserve"> PAGEREF _Toc91668061 \h </w:instrText>
            </w:r>
            <w:r>
              <w:rPr>
                <w:noProof/>
                <w:webHidden/>
              </w:rPr>
            </w:r>
            <w:r>
              <w:rPr>
                <w:noProof/>
                <w:webHidden/>
              </w:rPr>
              <w:fldChar w:fldCharType="separate"/>
            </w:r>
            <w:r>
              <w:rPr>
                <w:noProof/>
                <w:webHidden/>
              </w:rPr>
              <w:t>4</w:t>
            </w:r>
            <w:r>
              <w:rPr>
                <w:noProof/>
                <w:webHidden/>
              </w:rPr>
              <w:fldChar w:fldCharType="end"/>
            </w:r>
          </w:hyperlink>
        </w:p>
        <w:p w14:paraId="46FAF628" w14:textId="4056500D" w:rsidR="00CD0CC1" w:rsidRDefault="00CD0CC1">
          <w:pPr>
            <w:pStyle w:val="TOC1"/>
            <w:tabs>
              <w:tab w:val="right" w:leader="dot" w:pos="10456"/>
            </w:tabs>
            <w:rPr>
              <w:rFonts w:eastAsiaTheme="minorEastAsia"/>
              <w:noProof/>
              <w:sz w:val="22"/>
              <w:szCs w:val="22"/>
              <w:lang w:val="en-US"/>
            </w:rPr>
          </w:pPr>
          <w:hyperlink w:anchor="_Toc91668062" w:history="1">
            <w:r w:rsidRPr="00367456">
              <w:rPr>
                <w:rStyle w:val="Hyperlink"/>
                <w:noProof/>
              </w:rPr>
              <w:t>Lexique</w:t>
            </w:r>
            <w:r>
              <w:rPr>
                <w:noProof/>
                <w:webHidden/>
              </w:rPr>
              <w:tab/>
            </w:r>
            <w:r>
              <w:rPr>
                <w:noProof/>
                <w:webHidden/>
              </w:rPr>
              <w:fldChar w:fldCharType="begin"/>
            </w:r>
            <w:r>
              <w:rPr>
                <w:noProof/>
                <w:webHidden/>
              </w:rPr>
              <w:instrText xml:space="preserve"> PAGEREF _Toc91668062 \h </w:instrText>
            </w:r>
            <w:r>
              <w:rPr>
                <w:noProof/>
                <w:webHidden/>
              </w:rPr>
            </w:r>
            <w:r>
              <w:rPr>
                <w:noProof/>
                <w:webHidden/>
              </w:rPr>
              <w:fldChar w:fldCharType="separate"/>
            </w:r>
            <w:r>
              <w:rPr>
                <w:noProof/>
                <w:webHidden/>
              </w:rPr>
              <w:t>5</w:t>
            </w:r>
            <w:r>
              <w:rPr>
                <w:noProof/>
                <w:webHidden/>
              </w:rPr>
              <w:fldChar w:fldCharType="end"/>
            </w:r>
          </w:hyperlink>
        </w:p>
        <w:p w14:paraId="7332038F" w14:textId="24C22CC8" w:rsidR="00381620" w:rsidRPr="00381620" w:rsidRDefault="00293CE9" w:rsidP="00381620">
          <w:r>
            <w:rPr>
              <w:b/>
              <w:bCs/>
              <w:noProof/>
            </w:rPr>
            <w:fldChar w:fldCharType="end"/>
          </w:r>
        </w:p>
      </w:sdtContent>
    </w:sdt>
    <w:p w14:paraId="781AE3D6" w14:textId="77777777" w:rsidR="00381620" w:rsidRDefault="00381620" w:rsidP="00E00BF7">
      <w:pPr>
        <w:pStyle w:val="Style1"/>
      </w:pPr>
    </w:p>
    <w:p w14:paraId="3044EC97" w14:textId="77777777" w:rsidR="00381620" w:rsidRDefault="00381620">
      <w:pPr>
        <w:rPr>
          <w:rFonts w:asciiTheme="majorHAnsi" w:eastAsiaTheme="majorEastAsia" w:hAnsiTheme="majorHAnsi" w:cstheme="majorBidi"/>
          <w:b/>
          <w:color w:val="123869" w:themeColor="accent1"/>
          <w:sz w:val="56"/>
          <w:szCs w:val="32"/>
        </w:rPr>
      </w:pPr>
      <w:r>
        <w:br w:type="page"/>
      </w:r>
    </w:p>
    <w:p w14:paraId="512F2BAB" w14:textId="016BD72F" w:rsidR="00E00BF7" w:rsidRDefault="00E00BF7" w:rsidP="00E00BF7">
      <w:pPr>
        <w:pStyle w:val="Style1"/>
      </w:pPr>
      <w:bookmarkStart w:id="1" w:name="_Toc91668060"/>
      <w:r>
        <w:lastRenderedPageBreak/>
        <w:t>Remerciements</w:t>
      </w:r>
      <w:bookmarkEnd w:id="1"/>
    </w:p>
    <w:p w14:paraId="567309CF" w14:textId="4C7FA002" w:rsidR="00E00BF7" w:rsidRDefault="00E00BF7" w:rsidP="00E00BF7"/>
    <w:p w14:paraId="572A3C86" w14:textId="0A60CBAE" w:rsidR="006B7EBB" w:rsidRDefault="006B7EBB" w:rsidP="00E00BF7"/>
    <w:p w14:paraId="3E72945F" w14:textId="77777777" w:rsidR="006B7EBB" w:rsidRDefault="006B7EBB" w:rsidP="00E00BF7"/>
    <w:p w14:paraId="45CD4BC2" w14:textId="77777777" w:rsidR="006B7EBB" w:rsidRDefault="006B7EBB" w:rsidP="00E00BF7">
      <w:r>
        <w:t>Merci au centre Afpa Saint-Jérôme pour m’avoir accueilli et d’avoir mis tout en œuvre pour le bon déroulement de cette formation.</w:t>
      </w:r>
    </w:p>
    <w:p w14:paraId="07B0BFAB" w14:textId="77777777" w:rsidR="006B7EBB" w:rsidRDefault="006B7EBB" w:rsidP="00E00BF7"/>
    <w:p w14:paraId="2DE5F7C1" w14:textId="7009F3F7" w:rsidR="006B7EBB" w:rsidRDefault="006B7EBB" w:rsidP="00E00BF7">
      <w:r>
        <w:t>Merci à Yanis notre formateur, pour sa pédagogie et sa patience durant toute la période de formation.</w:t>
      </w:r>
    </w:p>
    <w:p w14:paraId="48E1459D" w14:textId="05386DAF" w:rsidR="00613802" w:rsidRDefault="00613802" w:rsidP="00E00BF7"/>
    <w:p w14:paraId="60D4774A" w14:textId="0CF600A0" w:rsidR="00613802" w:rsidRDefault="00613802" w:rsidP="00E00BF7">
      <w:r>
        <w:t xml:space="preserve">Je tiens à remercier l’entreprise </w:t>
      </w:r>
      <w:proofErr w:type="spellStart"/>
      <w:r>
        <w:t>Levupp</w:t>
      </w:r>
      <w:proofErr w:type="spellEnd"/>
      <w:r>
        <w:t xml:space="preserve"> qui m’a permis de réaliser un stage chez eux. J’ai plus appris en six semaines qu’en plusieurs mois de tutoriels internet, non seulement le code, mais aussi sur mes facultés de réflexion. Merci à l’équipe pour son aide, son accueil, mais aussi pour </w:t>
      </w:r>
      <w:r w:rsidR="005F743A">
        <w:t xml:space="preserve">ne m’avoir jamais fait sentir que je n’étais qu’un « stagiaire ». </w:t>
      </w:r>
    </w:p>
    <w:p w14:paraId="46A860C3" w14:textId="77777777" w:rsidR="006B7EBB" w:rsidRDefault="006B7EBB" w:rsidP="00E00BF7"/>
    <w:p w14:paraId="4A4B5AAC" w14:textId="52A4F2FE" w:rsidR="006B7EBB" w:rsidRDefault="006B7EBB" w:rsidP="00E00BF7">
      <w:r>
        <w:t>Et bien sûr merci à tous es camarades apprenants pour la bonne humeur et l’entraide de ces neuf derniers mois.</w:t>
      </w:r>
    </w:p>
    <w:p w14:paraId="2010E2E3" w14:textId="4E8E75D5" w:rsidR="003011D0" w:rsidRDefault="00E00BF7" w:rsidP="00E00BF7">
      <w:r>
        <w:br w:type="page"/>
      </w:r>
    </w:p>
    <w:p w14:paraId="3B9ACDAB" w14:textId="07F67BF7" w:rsidR="00A306FF" w:rsidRDefault="002705DE" w:rsidP="002705DE">
      <w:pPr>
        <w:pStyle w:val="Style1"/>
      </w:pPr>
      <w:r>
        <w:lastRenderedPageBreak/>
        <w:t xml:space="preserve">Introduction </w:t>
      </w:r>
    </w:p>
    <w:p w14:paraId="15FE562D" w14:textId="593CAC9A" w:rsidR="002705DE" w:rsidRDefault="002705DE"/>
    <w:p w14:paraId="07B668E4" w14:textId="342318CB" w:rsidR="002705DE" w:rsidRPr="007D6FBC" w:rsidRDefault="002705DE" w:rsidP="002705DE">
      <w:pPr>
        <w:pStyle w:val="Style2"/>
        <w:rPr>
          <w:sz w:val="28"/>
          <w:szCs w:val="28"/>
        </w:rPr>
      </w:pPr>
      <w:r w:rsidRPr="007D6FBC">
        <w:rPr>
          <w:sz w:val="28"/>
          <w:szCs w:val="28"/>
        </w:rPr>
        <w:t xml:space="preserve">Liste des compétences démontrées lors des projets </w:t>
      </w:r>
    </w:p>
    <w:p w14:paraId="417B030E" w14:textId="27310BBA" w:rsidR="002705DE" w:rsidRPr="007D6FBC" w:rsidRDefault="002705DE" w:rsidP="002705DE">
      <w:pPr>
        <w:rPr>
          <w:sz w:val="28"/>
          <w:szCs w:val="28"/>
        </w:rPr>
      </w:pPr>
    </w:p>
    <w:p w14:paraId="1F9B97AB" w14:textId="63F31D7B" w:rsidR="002705DE" w:rsidRPr="007D6FBC" w:rsidRDefault="002705DE" w:rsidP="002705DE">
      <w:pPr>
        <w:rPr>
          <w:sz w:val="28"/>
          <w:szCs w:val="28"/>
        </w:rPr>
      </w:pPr>
      <w:r w:rsidRPr="007D6FBC">
        <w:rPr>
          <w:sz w:val="28"/>
          <w:szCs w:val="28"/>
        </w:rPr>
        <w:t>Chacune des compétences citées ci-dessous sont accompagnées de précisions sur leur importance dans les chapitres suivants, ainsi que le projet précis où elles apparaissent.</w:t>
      </w:r>
    </w:p>
    <w:p w14:paraId="00BEDF3D" w14:textId="3586DBB0" w:rsidR="002705DE" w:rsidRPr="007D6FBC" w:rsidRDefault="002705DE" w:rsidP="002705DE">
      <w:pPr>
        <w:rPr>
          <w:sz w:val="28"/>
          <w:szCs w:val="28"/>
        </w:rPr>
      </w:pPr>
    </w:p>
    <w:p w14:paraId="11A6AF15" w14:textId="18FDBCBD" w:rsidR="002705DE" w:rsidRPr="007D6FBC" w:rsidRDefault="002705DE" w:rsidP="002705DE">
      <w:pPr>
        <w:pStyle w:val="ListParagraph"/>
        <w:numPr>
          <w:ilvl w:val="0"/>
          <w:numId w:val="1"/>
        </w:numPr>
        <w:rPr>
          <w:b/>
          <w:bCs/>
          <w:sz w:val="28"/>
          <w:szCs w:val="28"/>
        </w:rPr>
      </w:pPr>
      <w:r w:rsidRPr="007D6FBC">
        <w:rPr>
          <w:b/>
          <w:bCs/>
          <w:sz w:val="28"/>
          <w:szCs w:val="28"/>
        </w:rPr>
        <w:t xml:space="preserve">Maquetter une application </w:t>
      </w:r>
    </w:p>
    <w:p w14:paraId="593E6CCF" w14:textId="7256388A" w:rsidR="00A504DC" w:rsidRPr="007D6FBC" w:rsidRDefault="00A504DC" w:rsidP="00A504DC">
      <w:pPr>
        <w:rPr>
          <w:sz w:val="28"/>
          <w:szCs w:val="28"/>
        </w:rPr>
      </w:pPr>
      <w:r w:rsidRPr="007D6FBC">
        <w:rPr>
          <w:sz w:val="28"/>
          <w:szCs w:val="28"/>
        </w:rPr>
        <w:t>Lors de ma formation, j’ai pu contribuer à la réalisation de la maquette du site « </w:t>
      </w:r>
      <w:proofErr w:type="spellStart"/>
      <w:r w:rsidRPr="007D6FBC">
        <w:rPr>
          <w:sz w:val="28"/>
          <w:szCs w:val="28"/>
        </w:rPr>
        <w:t>TravelAgency</w:t>
      </w:r>
      <w:proofErr w:type="spellEnd"/>
      <w:r w:rsidRPr="007D6FBC">
        <w:rPr>
          <w:sz w:val="28"/>
          <w:szCs w:val="28"/>
        </w:rPr>
        <w:t>. ».</w:t>
      </w:r>
    </w:p>
    <w:p w14:paraId="70C40608" w14:textId="2B286382" w:rsidR="00A504DC" w:rsidRPr="007D6FBC" w:rsidRDefault="00A504DC" w:rsidP="00A504DC">
      <w:pPr>
        <w:rPr>
          <w:sz w:val="28"/>
          <w:szCs w:val="28"/>
        </w:rPr>
      </w:pPr>
    </w:p>
    <w:p w14:paraId="477E3CC8" w14:textId="2252151D" w:rsidR="00A504DC" w:rsidRPr="007D6FBC" w:rsidRDefault="00A504DC" w:rsidP="00A504DC">
      <w:pPr>
        <w:pStyle w:val="ListParagraph"/>
        <w:numPr>
          <w:ilvl w:val="0"/>
          <w:numId w:val="1"/>
        </w:numPr>
        <w:rPr>
          <w:b/>
          <w:bCs/>
          <w:sz w:val="28"/>
          <w:szCs w:val="28"/>
        </w:rPr>
      </w:pPr>
      <w:r w:rsidRPr="007D6FBC">
        <w:rPr>
          <w:b/>
          <w:bCs/>
          <w:sz w:val="28"/>
          <w:szCs w:val="28"/>
        </w:rPr>
        <w:t>Réaliser une interface utilisateur web statique et adaptable</w:t>
      </w:r>
    </w:p>
    <w:p w14:paraId="6EE915C1" w14:textId="77777777" w:rsidR="00761539" w:rsidRPr="007D6FBC" w:rsidRDefault="00A504DC" w:rsidP="00A504DC">
      <w:pPr>
        <w:rPr>
          <w:sz w:val="28"/>
          <w:szCs w:val="28"/>
        </w:rPr>
      </w:pPr>
      <w:r w:rsidRPr="007D6FBC">
        <w:rPr>
          <w:sz w:val="28"/>
          <w:szCs w:val="28"/>
        </w:rPr>
        <w:t xml:space="preserve">L’interface du site </w:t>
      </w:r>
      <w:r w:rsidRPr="007D6FBC">
        <w:rPr>
          <w:sz w:val="28"/>
          <w:szCs w:val="28"/>
        </w:rPr>
        <w:t>« </w:t>
      </w:r>
      <w:proofErr w:type="spellStart"/>
      <w:r w:rsidRPr="007D6FBC">
        <w:rPr>
          <w:sz w:val="28"/>
          <w:szCs w:val="28"/>
        </w:rPr>
        <w:t>TravelAgency</w:t>
      </w:r>
      <w:proofErr w:type="spellEnd"/>
      <w:r w:rsidRPr="007D6FBC">
        <w:rPr>
          <w:sz w:val="28"/>
          <w:szCs w:val="28"/>
        </w:rPr>
        <w:t>. »</w:t>
      </w:r>
      <w:r w:rsidRPr="007D6FBC">
        <w:rPr>
          <w:sz w:val="28"/>
          <w:szCs w:val="28"/>
        </w:rPr>
        <w:t xml:space="preserve"> est statique et responsive, développé en </w:t>
      </w:r>
      <w:proofErr w:type="spellStart"/>
      <w:r w:rsidRPr="007D6FBC">
        <w:rPr>
          <w:sz w:val="28"/>
          <w:szCs w:val="28"/>
        </w:rPr>
        <w:t>monopage</w:t>
      </w:r>
      <w:proofErr w:type="spellEnd"/>
      <w:r w:rsidRPr="007D6FBC">
        <w:rPr>
          <w:sz w:val="28"/>
          <w:szCs w:val="28"/>
        </w:rPr>
        <w:t xml:space="preserve">. Il a été développé </w:t>
      </w:r>
      <w:r w:rsidR="00761539" w:rsidRPr="007D6FBC">
        <w:rPr>
          <w:sz w:val="28"/>
          <w:szCs w:val="28"/>
        </w:rPr>
        <w:t>principalement par les langages front-end.</w:t>
      </w:r>
    </w:p>
    <w:p w14:paraId="073FE9C7" w14:textId="77777777" w:rsidR="00761539" w:rsidRPr="007D6FBC" w:rsidRDefault="00761539" w:rsidP="00A504DC">
      <w:pPr>
        <w:rPr>
          <w:sz w:val="28"/>
          <w:szCs w:val="28"/>
        </w:rPr>
      </w:pPr>
    </w:p>
    <w:p w14:paraId="4200C450" w14:textId="7451C135" w:rsidR="00A504DC" w:rsidRPr="007D6FBC" w:rsidRDefault="00761539" w:rsidP="00761539">
      <w:pPr>
        <w:pStyle w:val="ListParagraph"/>
        <w:numPr>
          <w:ilvl w:val="0"/>
          <w:numId w:val="1"/>
        </w:numPr>
        <w:rPr>
          <w:b/>
          <w:bCs/>
          <w:sz w:val="28"/>
          <w:szCs w:val="28"/>
        </w:rPr>
      </w:pPr>
      <w:r w:rsidRPr="007D6FBC">
        <w:rPr>
          <w:b/>
          <w:bCs/>
          <w:sz w:val="28"/>
          <w:szCs w:val="28"/>
        </w:rPr>
        <w:t>Développer une interface utilisateur web dynamique</w:t>
      </w:r>
    </w:p>
    <w:p w14:paraId="7F6DF4D4" w14:textId="03788340" w:rsidR="00761539" w:rsidRPr="007D6FBC" w:rsidRDefault="00761539" w:rsidP="00761539">
      <w:pPr>
        <w:rPr>
          <w:sz w:val="28"/>
          <w:szCs w:val="28"/>
        </w:rPr>
      </w:pPr>
      <w:r w:rsidRPr="007D6FBC">
        <w:rPr>
          <w:sz w:val="28"/>
          <w:szCs w:val="28"/>
        </w:rPr>
        <w:t>L’interface de mon projet personnel, MyBlog, est une interface dynamique</w:t>
      </w:r>
      <w:r w:rsidR="007D6FBC" w:rsidRPr="007D6FBC">
        <w:rPr>
          <w:sz w:val="28"/>
          <w:szCs w:val="28"/>
        </w:rPr>
        <w:t xml:space="preserve">. Cette compétence sera donc abordée dans la partie deux. </w:t>
      </w:r>
    </w:p>
    <w:p w14:paraId="27C32C49" w14:textId="414FEB18" w:rsidR="00A504DC" w:rsidRPr="007D6FBC" w:rsidRDefault="00A504DC" w:rsidP="00A504DC">
      <w:pPr>
        <w:ind w:left="360"/>
        <w:rPr>
          <w:sz w:val="28"/>
          <w:szCs w:val="28"/>
        </w:rPr>
      </w:pPr>
    </w:p>
    <w:p w14:paraId="31FABE14" w14:textId="238B3F44" w:rsidR="007D6FBC" w:rsidRPr="007D6FBC" w:rsidRDefault="007D6FBC" w:rsidP="007D6FBC">
      <w:pPr>
        <w:pStyle w:val="ListParagraph"/>
        <w:numPr>
          <w:ilvl w:val="0"/>
          <w:numId w:val="1"/>
        </w:numPr>
        <w:rPr>
          <w:b/>
          <w:bCs/>
          <w:sz w:val="28"/>
          <w:szCs w:val="28"/>
        </w:rPr>
      </w:pPr>
      <w:r w:rsidRPr="007D6FBC">
        <w:rPr>
          <w:b/>
          <w:bCs/>
          <w:sz w:val="28"/>
          <w:szCs w:val="28"/>
        </w:rPr>
        <w:t>Créer une base de données</w:t>
      </w:r>
    </w:p>
    <w:p w14:paraId="3006D3B1" w14:textId="1DDEA994" w:rsidR="007D6FBC" w:rsidRPr="007D6FBC" w:rsidRDefault="007D6FBC" w:rsidP="007D6FBC">
      <w:pPr>
        <w:rPr>
          <w:sz w:val="28"/>
          <w:szCs w:val="28"/>
        </w:rPr>
      </w:pPr>
      <w:r w:rsidRPr="007D6FBC">
        <w:rPr>
          <w:sz w:val="28"/>
          <w:szCs w:val="28"/>
        </w:rPr>
        <w:t xml:space="preserve">Mon projet MyBlog a été créé comme exercice sur les bases de données afin de pratiquer les éléments du CRUD en respectant le principe de cardinalité. Les outils phpMyAdmin et Laragon ont été essentiels pour cela. </w:t>
      </w:r>
    </w:p>
    <w:p w14:paraId="1A0DBBCB" w14:textId="77777777" w:rsidR="00A504DC" w:rsidRPr="002705DE" w:rsidRDefault="00A504DC" w:rsidP="00A504DC"/>
    <w:p w14:paraId="7494BE6F" w14:textId="5894C5AF" w:rsidR="00A306FF" w:rsidRPr="0098794D" w:rsidRDefault="003D0294" w:rsidP="003D0294">
      <w:pPr>
        <w:pStyle w:val="ListParagraph"/>
        <w:numPr>
          <w:ilvl w:val="0"/>
          <w:numId w:val="1"/>
        </w:numPr>
        <w:rPr>
          <w:b/>
          <w:bCs/>
          <w:sz w:val="28"/>
          <w:szCs w:val="28"/>
        </w:rPr>
      </w:pPr>
      <w:r w:rsidRPr="0098794D">
        <w:rPr>
          <w:b/>
          <w:bCs/>
          <w:sz w:val="28"/>
          <w:szCs w:val="28"/>
        </w:rPr>
        <w:t>Développer les composants d’accès aux données</w:t>
      </w:r>
    </w:p>
    <w:p w14:paraId="1DC3C378" w14:textId="37255686" w:rsidR="003D0294" w:rsidRPr="0098794D" w:rsidRDefault="003D0294" w:rsidP="003D0294">
      <w:pPr>
        <w:rPr>
          <w:sz w:val="28"/>
          <w:szCs w:val="28"/>
        </w:rPr>
      </w:pPr>
      <w:r w:rsidRPr="0098794D">
        <w:rPr>
          <w:sz w:val="28"/>
          <w:szCs w:val="28"/>
        </w:rPr>
        <w:t>L’un des objectifs principaux de MyBlog était de pouvoir publier des articles personnalisés pour chaque utilisateur, et facilement éditables ou supprimables.</w:t>
      </w:r>
    </w:p>
    <w:p w14:paraId="5E70B379" w14:textId="5FE37FDE" w:rsidR="003D0294" w:rsidRPr="0098794D" w:rsidRDefault="003D0294" w:rsidP="003D0294">
      <w:pPr>
        <w:rPr>
          <w:sz w:val="28"/>
          <w:szCs w:val="28"/>
        </w:rPr>
      </w:pPr>
    </w:p>
    <w:p w14:paraId="35AD4995" w14:textId="4AD65F76" w:rsidR="003D0294" w:rsidRPr="0098794D" w:rsidRDefault="003D0294" w:rsidP="003D0294">
      <w:pPr>
        <w:pStyle w:val="ListParagraph"/>
        <w:numPr>
          <w:ilvl w:val="0"/>
          <w:numId w:val="1"/>
        </w:numPr>
        <w:rPr>
          <w:b/>
          <w:bCs/>
          <w:sz w:val="28"/>
          <w:szCs w:val="28"/>
        </w:rPr>
      </w:pPr>
      <w:r w:rsidRPr="0098794D">
        <w:rPr>
          <w:b/>
          <w:bCs/>
          <w:sz w:val="28"/>
          <w:szCs w:val="28"/>
        </w:rPr>
        <w:t xml:space="preserve">Développer la partie </w:t>
      </w:r>
      <w:proofErr w:type="spellStart"/>
      <w:r w:rsidRPr="0098794D">
        <w:rPr>
          <w:b/>
          <w:bCs/>
          <w:sz w:val="28"/>
          <w:szCs w:val="28"/>
        </w:rPr>
        <w:t>back-end</w:t>
      </w:r>
      <w:proofErr w:type="spellEnd"/>
      <w:r w:rsidRPr="0098794D">
        <w:rPr>
          <w:b/>
          <w:bCs/>
          <w:sz w:val="28"/>
          <w:szCs w:val="28"/>
        </w:rPr>
        <w:t xml:space="preserve"> </w:t>
      </w:r>
      <w:r w:rsidR="0098794D" w:rsidRPr="0098794D">
        <w:rPr>
          <w:b/>
          <w:bCs/>
          <w:sz w:val="28"/>
          <w:szCs w:val="28"/>
        </w:rPr>
        <w:t>d’une application web ou web mobile</w:t>
      </w:r>
    </w:p>
    <w:p w14:paraId="426EA232" w14:textId="555C42C1" w:rsidR="00A306FF" w:rsidRPr="0098794D" w:rsidRDefault="0098794D" w:rsidP="0098794D">
      <w:pPr>
        <w:rPr>
          <w:sz w:val="28"/>
          <w:szCs w:val="28"/>
        </w:rPr>
      </w:pPr>
      <w:r w:rsidRPr="0098794D">
        <w:rPr>
          <w:sz w:val="28"/>
          <w:szCs w:val="28"/>
        </w:rPr>
        <w:t xml:space="preserve">MyBlog interagit directement en PHP avec la base de données, sécurisant les données envoyées. </w:t>
      </w:r>
    </w:p>
    <w:p w14:paraId="6E27C21F" w14:textId="2CE66446" w:rsidR="0098794D" w:rsidRPr="0098794D" w:rsidRDefault="0098794D" w:rsidP="0098794D">
      <w:pPr>
        <w:rPr>
          <w:sz w:val="28"/>
          <w:szCs w:val="28"/>
        </w:rPr>
      </w:pPr>
    </w:p>
    <w:p w14:paraId="1DA1953E" w14:textId="1944174C" w:rsidR="0098794D" w:rsidRPr="0098794D" w:rsidRDefault="0098794D" w:rsidP="0098794D">
      <w:pPr>
        <w:pStyle w:val="ListParagraph"/>
        <w:numPr>
          <w:ilvl w:val="0"/>
          <w:numId w:val="1"/>
        </w:numPr>
        <w:rPr>
          <w:b/>
          <w:bCs/>
          <w:sz w:val="28"/>
          <w:szCs w:val="28"/>
        </w:rPr>
      </w:pPr>
      <w:r w:rsidRPr="0098794D">
        <w:rPr>
          <w:b/>
          <w:bCs/>
          <w:sz w:val="28"/>
          <w:szCs w:val="28"/>
        </w:rPr>
        <w:t>Utiliser l’anglais dans son activité professionnelle en développement web et web mobile</w:t>
      </w:r>
    </w:p>
    <w:p w14:paraId="643E6FE9" w14:textId="2501134C" w:rsidR="0098794D" w:rsidRPr="0098794D" w:rsidRDefault="0098794D" w:rsidP="0098794D">
      <w:pPr>
        <w:rPr>
          <w:sz w:val="28"/>
          <w:szCs w:val="28"/>
        </w:rPr>
      </w:pPr>
      <w:r w:rsidRPr="0098794D">
        <w:rPr>
          <w:sz w:val="28"/>
          <w:szCs w:val="28"/>
        </w:rPr>
        <w:t>Nombre de documents utilisés pour la création du site MyBlog ne peuvent être trouvés qu’en anglais pour le moment.</w:t>
      </w:r>
    </w:p>
    <w:p w14:paraId="354DFF5C" w14:textId="0C4A4178" w:rsidR="0098794D" w:rsidRDefault="0098794D" w:rsidP="0098794D"/>
    <w:p w14:paraId="17BE524B" w14:textId="77777777" w:rsidR="0098794D" w:rsidRDefault="0098794D" w:rsidP="0098794D"/>
    <w:p w14:paraId="2B375F31" w14:textId="4F0DD9BE" w:rsidR="002705DE" w:rsidRDefault="002705DE">
      <w:r>
        <w:br w:type="page"/>
      </w:r>
    </w:p>
    <w:p w14:paraId="381DFB5A" w14:textId="1DCB41BB" w:rsidR="00AB5019" w:rsidRDefault="00AB5019" w:rsidP="00AB5019">
      <w:pPr>
        <w:pStyle w:val="Style2"/>
      </w:pPr>
      <w:r>
        <w:lastRenderedPageBreak/>
        <w:t>Résumé du dossier du projet</w:t>
      </w:r>
    </w:p>
    <w:p w14:paraId="19A56B3E" w14:textId="7A0FE7DC" w:rsidR="00AB5019" w:rsidRDefault="00AB5019" w:rsidP="00AB5019"/>
    <w:p w14:paraId="4F3EE7EB" w14:textId="3B540C18" w:rsidR="00AB5019" w:rsidRDefault="00AB5019" w:rsidP="00AB5019"/>
    <w:p w14:paraId="2260D9E0" w14:textId="77777777" w:rsidR="00AB5019" w:rsidRPr="00AB5019" w:rsidRDefault="00AB5019" w:rsidP="00AB5019"/>
    <w:p w14:paraId="5261152D" w14:textId="77777777" w:rsidR="00AB5019" w:rsidRDefault="00AB5019" w:rsidP="00AB5019">
      <w:pPr>
        <w:pStyle w:val="Style2"/>
      </w:pPr>
    </w:p>
    <w:p w14:paraId="4CA15FA4" w14:textId="77777777" w:rsidR="00AB5019" w:rsidRPr="00AB5019" w:rsidRDefault="00AB5019" w:rsidP="00AB5019">
      <w:pPr>
        <w:jc w:val="both"/>
        <w:rPr>
          <w:rFonts w:ascii="Georgia" w:eastAsia="Georgia" w:hAnsi="Georgia" w:cs="Times New Roman"/>
          <w:sz w:val="28"/>
          <w:szCs w:val="28"/>
          <w:lang w:bidi="fa-IR"/>
        </w:rPr>
      </w:pPr>
      <w:r w:rsidRPr="00AB5019">
        <w:rPr>
          <w:rFonts w:ascii="Georgia" w:eastAsia="Georgia" w:hAnsi="Georgia" w:cs="Times New Roman"/>
          <w:sz w:val="28"/>
          <w:szCs w:val="28"/>
          <w:lang w:bidi="fa-IR"/>
        </w:rPr>
        <w:t>Pour montrer mes compétences, je vais présenter un ensemble de deux projets, où chacun d’entre eux va mettre en valeur mes compétences techniques.</w:t>
      </w:r>
    </w:p>
    <w:p w14:paraId="65DEE63A" w14:textId="68E26192" w:rsidR="00AB5019" w:rsidRDefault="00AB5019" w:rsidP="00AB5019">
      <w:pPr>
        <w:jc w:val="both"/>
        <w:rPr>
          <w:rFonts w:ascii="Georgia" w:eastAsia="Georgia" w:hAnsi="Georgia" w:cs="Times New Roman"/>
          <w:sz w:val="28"/>
          <w:szCs w:val="28"/>
          <w:lang w:bidi="fa-IR"/>
        </w:rPr>
      </w:pPr>
      <w:r w:rsidRPr="00AB5019">
        <w:rPr>
          <w:rFonts w:ascii="Georgia" w:eastAsia="Georgia" w:hAnsi="Georgia" w:cs="Times New Roman"/>
          <w:sz w:val="28"/>
          <w:szCs w:val="28"/>
          <w:lang w:bidi="fa-IR"/>
        </w:rPr>
        <w:t xml:space="preserve">Mon </w:t>
      </w:r>
      <w:r w:rsidRPr="00AB5019">
        <w:rPr>
          <w:rFonts w:ascii="Georgia" w:eastAsia="Georgia" w:hAnsi="Georgia" w:cs="Times New Roman"/>
          <w:b/>
          <w:bCs/>
          <w:sz w:val="28"/>
          <w:szCs w:val="28"/>
          <w:lang w:bidi="fa-IR"/>
        </w:rPr>
        <w:t>premier</w:t>
      </w:r>
      <w:r w:rsidRPr="00AB5019">
        <w:rPr>
          <w:rFonts w:ascii="Georgia" w:eastAsia="Georgia" w:hAnsi="Georgia" w:cs="Times New Roman"/>
          <w:sz w:val="28"/>
          <w:szCs w:val="28"/>
          <w:lang w:bidi="fa-IR"/>
        </w:rPr>
        <w:t xml:space="preserve"> projet est une interface statique et adaptable représentant une Agence de voyage. Il a été réalisé en début de formation et m’a permis à cette période, d’exploiter mes connaissances en langages front-end (HTML, CSS, JS). La maquette du site faite grâce à Adobe XD.</w:t>
      </w:r>
    </w:p>
    <w:p w14:paraId="4FC61673" w14:textId="77777777" w:rsidR="00AB5019" w:rsidRPr="00AB5019" w:rsidRDefault="00AB5019" w:rsidP="00AB5019">
      <w:pPr>
        <w:jc w:val="both"/>
        <w:rPr>
          <w:rFonts w:ascii="Georgia" w:eastAsia="Georgia" w:hAnsi="Georgia" w:cs="Times New Roman"/>
          <w:sz w:val="28"/>
          <w:szCs w:val="28"/>
          <w:lang w:bidi="fa-IR"/>
        </w:rPr>
      </w:pPr>
    </w:p>
    <w:p w14:paraId="33331C22" w14:textId="7D580FA4" w:rsidR="00AB5019" w:rsidRDefault="00AB5019" w:rsidP="00AB5019">
      <w:pPr>
        <w:jc w:val="both"/>
        <w:rPr>
          <w:rFonts w:ascii="Georgia" w:eastAsia="Georgia" w:hAnsi="Georgia" w:cs="Times New Roman"/>
          <w:sz w:val="28"/>
          <w:szCs w:val="28"/>
          <w:lang w:bidi="fa-IR"/>
        </w:rPr>
      </w:pPr>
      <w:r w:rsidRPr="00AB5019">
        <w:rPr>
          <w:rFonts w:ascii="Georgia" w:eastAsia="Georgia" w:hAnsi="Georgia" w:cs="Times New Roman"/>
          <w:sz w:val="28"/>
          <w:szCs w:val="28"/>
          <w:lang w:bidi="fa-IR"/>
        </w:rPr>
        <w:t xml:space="preserve">Mon </w:t>
      </w:r>
      <w:r w:rsidRPr="00AB5019">
        <w:rPr>
          <w:rFonts w:ascii="Georgia" w:eastAsia="Georgia" w:hAnsi="Georgia" w:cs="Times New Roman"/>
          <w:b/>
          <w:bCs/>
          <w:sz w:val="28"/>
          <w:szCs w:val="28"/>
          <w:lang w:bidi="fa-IR"/>
        </w:rPr>
        <w:t>second</w:t>
      </w:r>
      <w:r w:rsidRPr="00AB5019">
        <w:rPr>
          <w:rFonts w:ascii="Georgia" w:eastAsia="Georgia" w:hAnsi="Georgia" w:cs="Times New Roman"/>
          <w:sz w:val="28"/>
          <w:szCs w:val="28"/>
          <w:lang w:bidi="fa-IR"/>
        </w:rPr>
        <w:t xml:space="preserve"> projet intitulé </w:t>
      </w:r>
      <w:bookmarkStart w:id="2" w:name="_Hlk91167928"/>
      <w:r w:rsidRPr="00AB5019">
        <w:rPr>
          <w:rFonts w:ascii="Georgia" w:eastAsia="Georgia" w:hAnsi="Georgia" w:cs="Times New Roman"/>
          <w:sz w:val="28"/>
          <w:szCs w:val="28"/>
          <w:lang w:bidi="fa-IR"/>
        </w:rPr>
        <w:t xml:space="preserve">« MyBlog » </w:t>
      </w:r>
      <w:bookmarkEnd w:id="2"/>
      <w:r w:rsidRPr="00AB5019">
        <w:rPr>
          <w:rFonts w:ascii="Georgia" w:eastAsia="Georgia" w:hAnsi="Georgia" w:cs="Times New Roman"/>
          <w:sz w:val="28"/>
          <w:szCs w:val="28"/>
          <w:lang w:bidi="fa-IR"/>
        </w:rPr>
        <w:t xml:space="preserve">est un Weblog* contenant des articles, une section commentaire par article, un système d’inscription et de connexion, et un Dashboard. </w:t>
      </w:r>
    </w:p>
    <w:p w14:paraId="365D0CED" w14:textId="77777777" w:rsidR="00AB5019" w:rsidRPr="00AB5019" w:rsidRDefault="00AB5019" w:rsidP="00AB5019">
      <w:pPr>
        <w:jc w:val="both"/>
        <w:rPr>
          <w:rFonts w:ascii="Georgia" w:eastAsia="Georgia" w:hAnsi="Georgia" w:cs="Times New Roman"/>
          <w:sz w:val="28"/>
          <w:szCs w:val="28"/>
          <w:lang w:bidi="fa-IR"/>
        </w:rPr>
      </w:pPr>
    </w:p>
    <w:p w14:paraId="4ACB0EC1" w14:textId="2AC5ADCD" w:rsidR="00AB5019" w:rsidRDefault="00AB5019" w:rsidP="00AB5019">
      <w:pPr>
        <w:jc w:val="both"/>
        <w:rPr>
          <w:rFonts w:ascii="Georgia" w:eastAsia="Georgia" w:hAnsi="Georgia" w:cs="Times New Roman"/>
          <w:sz w:val="28"/>
          <w:szCs w:val="28"/>
          <w:lang w:bidi="fa-IR"/>
        </w:rPr>
      </w:pPr>
      <w:r w:rsidRPr="00AB5019">
        <w:rPr>
          <w:rFonts w:ascii="Georgia" w:eastAsia="Georgia" w:hAnsi="Georgia" w:cs="Times New Roman"/>
          <w:sz w:val="28"/>
          <w:szCs w:val="28"/>
          <w:lang w:bidi="fa-IR"/>
        </w:rPr>
        <w:t xml:space="preserve">La navigation du Dashboard donne accès à la création, modification, suppression des articles. </w:t>
      </w:r>
    </w:p>
    <w:p w14:paraId="7CA952CF" w14:textId="77777777" w:rsidR="00AB5019" w:rsidRPr="00AB5019" w:rsidRDefault="00AB5019" w:rsidP="00AB5019">
      <w:pPr>
        <w:jc w:val="both"/>
        <w:rPr>
          <w:rFonts w:ascii="Georgia" w:eastAsia="Georgia" w:hAnsi="Georgia" w:cs="Times New Roman"/>
          <w:sz w:val="28"/>
          <w:szCs w:val="28"/>
          <w:lang w:bidi="fa-IR"/>
        </w:rPr>
      </w:pPr>
    </w:p>
    <w:p w14:paraId="6B01EA1D" w14:textId="06DAB807" w:rsidR="00AB5019" w:rsidRDefault="00AB5019" w:rsidP="00AB5019">
      <w:pPr>
        <w:jc w:val="both"/>
        <w:rPr>
          <w:rFonts w:ascii="Georgia" w:eastAsia="Georgia" w:hAnsi="Georgia" w:cs="Times New Roman"/>
          <w:sz w:val="28"/>
          <w:szCs w:val="28"/>
          <w:lang w:bidi="fa-IR"/>
        </w:rPr>
      </w:pPr>
      <w:r w:rsidRPr="00AB5019">
        <w:rPr>
          <w:rFonts w:ascii="Georgia" w:eastAsia="Georgia" w:hAnsi="Georgia" w:cs="Times New Roman"/>
          <w:sz w:val="28"/>
          <w:szCs w:val="28"/>
          <w:lang w:bidi="fa-IR"/>
        </w:rPr>
        <w:t>« MyBlog » est donc une page personnelle ou de groupe qui est mise à jour quotidiennement ou de temps en temps avec de nouveaux contenus. Le contenu est organisé dans l'ordre dans lequel ils sont publiés. Comme les pages de magazines ou de journaux.</w:t>
      </w:r>
    </w:p>
    <w:p w14:paraId="0FD29C85" w14:textId="77777777" w:rsidR="00AB5019" w:rsidRPr="00AB5019" w:rsidRDefault="00AB5019" w:rsidP="00AB5019">
      <w:pPr>
        <w:jc w:val="both"/>
        <w:rPr>
          <w:rFonts w:ascii="Georgia" w:eastAsia="Georgia" w:hAnsi="Georgia" w:cs="Times New Roman"/>
          <w:sz w:val="28"/>
          <w:szCs w:val="28"/>
          <w:lang w:bidi="fa-IR"/>
        </w:rPr>
      </w:pPr>
    </w:p>
    <w:p w14:paraId="61672949" w14:textId="437F38DF" w:rsidR="002705DE" w:rsidRDefault="00AB5019" w:rsidP="00AB5019">
      <w:pPr>
        <w:pStyle w:val="Style2"/>
      </w:pPr>
      <w:r w:rsidRPr="00AB5019">
        <w:rPr>
          <w:rFonts w:ascii="Georgia" w:eastAsia="Georgia" w:hAnsi="Georgia" w:cs="Times New Roman"/>
          <w:color w:val="auto"/>
          <w:sz w:val="28"/>
          <w:szCs w:val="28"/>
          <w:lang w:bidi="fa-IR"/>
        </w:rPr>
        <w:t>C’est dans ce projet que mes compétences de codage en PHP et SQL, ainsi que la création de base de données avec MySQL et la sécurité liée aux données envoyées par les utilisateurs et la sécurité de base de données ont été sollicitées.</w:t>
      </w:r>
      <w:r w:rsidRPr="00AB5019">
        <w:rPr>
          <w:rFonts w:ascii="Georgia" w:eastAsia="Georgia" w:hAnsi="Georgia" w:cs="Times New Roman"/>
          <w:color w:val="auto"/>
          <w:sz w:val="28"/>
          <w:szCs w:val="28"/>
        </w:rPr>
        <w:t xml:space="preserve"> </w:t>
      </w:r>
      <w:r w:rsidRPr="00AB5019">
        <w:rPr>
          <w:rFonts w:ascii="Georgia" w:eastAsia="Georgia" w:hAnsi="Georgia" w:cs="Times New Roman"/>
          <w:color w:val="auto"/>
          <w:sz w:val="28"/>
          <w:szCs w:val="28"/>
          <w:lang w:bidi="fa-IR"/>
        </w:rPr>
        <w:t>L’objectif principal était de travailler le CRUD en PHP, ainsi que la création de base de données avec MySQL.</w:t>
      </w:r>
      <w:r w:rsidR="002705DE">
        <w:br w:type="page"/>
      </w:r>
    </w:p>
    <w:p w14:paraId="365DDE51" w14:textId="77777777" w:rsidR="00A306FF" w:rsidRDefault="00A306FF"/>
    <w:p w14:paraId="376E4A9E" w14:textId="2D251F7E" w:rsidR="00456FD7" w:rsidRDefault="00A306FF" w:rsidP="00456FD7">
      <w:pPr>
        <w:rPr>
          <w:rStyle w:val="Style1Char"/>
        </w:rPr>
      </w:pPr>
      <w:bookmarkStart w:id="3" w:name="_Toc91668062"/>
      <w:r w:rsidRPr="00A306FF">
        <w:rPr>
          <w:rStyle w:val="Style1Char"/>
        </w:rPr>
        <w:t>Le</w:t>
      </w:r>
      <w:r w:rsidR="00456FD7">
        <w:rPr>
          <w:rStyle w:val="Style1Char"/>
        </w:rPr>
        <w:t>xi</w:t>
      </w:r>
      <w:r w:rsidRPr="00A306FF">
        <w:rPr>
          <w:rStyle w:val="Style1Char"/>
        </w:rPr>
        <w:t>que</w:t>
      </w:r>
      <w:bookmarkEnd w:id="3"/>
    </w:p>
    <w:p w14:paraId="0435E597" w14:textId="22B589E7" w:rsidR="00FD0FC5" w:rsidRDefault="00FD0FC5" w:rsidP="00456FD7">
      <w:pPr>
        <w:rPr>
          <w:rStyle w:val="Style1Char"/>
        </w:rPr>
      </w:pPr>
    </w:p>
    <w:p w14:paraId="297837AA" w14:textId="77777777" w:rsidR="00FD0FC5" w:rsidRDefault="00FD0FC5" w:rsidP="00456FD7">
      <w:pPr>
        <w:rPr>
          <w:rStyle w:val="Style1Char"/>
        </w:rPr>
      </w:pPr>
    </w:p>
    <w:p w14:paraId="2F9068B5" w14:textId="790A5E4D" w:rsidR="00C5529F" w:rsidRDefault="00456FD7" w:rsidP="00C5529F">
      <w:r w:rsidRPr="000142E3">
        <w:rPr>
          <w:szCs w:val="26"/>
        </w:rPr>
        <w:t>HTML</w:t>
      </w:r>
      <w:r w:rsidRPr="00C5529F">
        <w:rPr>
          <w:sz w:val="14"/>
          <w:szCs w:val="14"/>
        </w:rPr>
        <w:t> </w:t>
      </w:r>
      <w:r>
        <w:t xml:space="preserve">: </w:t>
      </w:r>
      <w:proofErr w:type="spellStart"/>
      <w:r>
        <w:t>Hypertext</w:t>
      </w:r>
      <w:proofErr w:type="spellEnd"/>
      <w:r>
        <w:t xml:space="preserve"> Markup Langage, langage informatique fait de balises permettant de s’occuper de la partie « front », </w:t>
      </w:r>
      <w:r w:rsidR="00C5529F">
        <w:t>la partie visuelle</w:t>
      </w:r>
      <w:r>
        <w:t xml:space="preserve"> du site web</w:t>
      </w:r>
      <w:r w:rsidR="00153A21">
        <w:t xml:space="preserve"> ainsi que représenter </w:t>
      </w:r>
      <w:proofErr w:type="gramStart"/>
      <w:r w:rsidR="00B764D5">
        <w:t>le structure</w:t>
      </w:r>
      <w:proofErr w:type="gramEnd"/>
      <w:r w:rsidR="00B764D5">
        <w:t xml:space="preserve"> ou le squelette d’une page web.  </w:t>
      </w:r>
    </w:p>
    <w:p w14:paraId="0B28EEC8" w14:textId="77777777" w:rsidR="00C5529F" w:rsidRDefault="00C5529F" w:rsidP="00C5529F"/>
    <w:p w14:paraId="5855D14B" w14:textId="77777777" w:rsidR="00326129" w:rsidRDefault="00C5529F" w:rsidP="00C5529F">
      <w:r w:rsidRPr="000142E3">
        <w:rPr>
          <w:szCs w:val="26"/>
        </w:rPr>
        <w:t>CSS</w:t>
      </w:r>
      <w:r w:rsidRPr="00C5529F">
        <w:rPr>
          <w:sz w:val="4"/>
          <w:szCs w:val="14"/>
        </w:rPr>
        <w:t> </w:t>
      </w:r>
      <w:r w:rsidRPr="00C5529F">
        <w:t xml:space="preserve">: </w:t>
      </w:r>
      <w:proofErr w:type="spellStart"/>
      <w:r w:rsidRPr="00C5529F">
        <w:t>Cascading</w:t>
      </w:r>
      <w:proofErr w:type="spellEnd"/>
      <w:r w:rsidRPr="00C5529F">
        <w:t xml:space="preserve"> Style Sheets, langage informatique de</w:t>
      </w:r>
      <w:r>
        <w:t xml:space="preserve"> mis en forme de </w:t>
      </w:r>
      <w:r w:rsidR="00326129">
        <w:t>contenu</w:t>
      </w:r>
      <w:r>
        <w:t xml:space="preserve"> </w:t>
      </w:r>
      <w:r w:rsidR="00326129">
        <w:t>HTML qui est aussi un langage « front ».</w:t>
      </w:r>
    </w:p>
    <w:p w14:paraId="302FC064" w14:textId="77777777" w:rsidR="00326129" w:rsidRDefault="00326129" w:rsidP="00C5529F"/>
    <w:p w14:paraId="4AB105A7" w14:textId="77777777" w:rsidR="00326129" w:rsidRDefault="00326129" w:rsidP="000142E3">
      <w:r w:rsidRPr="000142E3">
        <w:rPr>
          <w:color w:val="00C1C7" w:themeColor="accent2"/>
        </w:rPr>
        <w:t>PHP </w:t>
      </w:r>
      <w:r w:rsidRPr="00326129">
        <w:t xml:space="preserve">: </w:t>
      </w:r>
      <w:proofErr w:type="spellStart"/>
      <w:r w:rsidRPr="000142E3">
        <w:t>Hypertext</w:t>
      </w:r>
      <w:proofErr w:type="spellEnd"/>
      <w:r w:rsidRPr="000142E3">
        <w:t xml:space="preserve"> </w:t>
      </w:r>
      <w:proofErr w:type="spellStart"/>
      <w:r w:rsidRPr="000142E3">
        <w:t>Preprocessor</w:t>
      </w:r>
      <w:proofErr w:type="spellEnd"/>
      <w:r w:rsidRPr="000142E3">
        <w:t xml:space="preserve">, est un langage de programmation libre, permettant de produire des pages web dynamique via un serveur http. </w:t>
      </w:r>
    </w:p>
    <w:p w14:paraId="2ABED825" w14:textId="77777777" w:rsidR="00326129" w:rsidRDefault="00326129" w:rsidP="00326129">
      <w:pPr>
        <w:pStyle w:val="Style2"/>
      </w:pPr>
    </w:p>
    <w:p w14:paraId="4DF25A19" w14:textId="36AE8F01" w:rsidR="00D5253D" w:rsidRPr="000142E3" w:rsidRDefault="00326129" w:rsidP="000142E3">
      <w:pPr>
        <w:rPr>
          <w:rFonts w:eastAsiaTheme="majorEastAsia" w:cstheme="majorBidi"/>
          <w:color w:val="009095" w:themeColor="accent2" w:themeShade="BF"/>
          <w:szCs w:val="26"/>
        </w:rPr>
      </w:pPr>
      <w:r w:rsidRPr="000142E3">
        <w:rPr>
          <w:rFonts w:eastAsiaTheme="majorEastAsia" w:cstheme="majorBidi"/>
          <w:color w:val="009095" w:themeColor="accent2" w:themeShade="BF"/>
          <w:szCs w:val="26"/>
        </w:rPr>
        <w:t>MySQL :</w:t>
      </w:r>
      <w:r w:rsidR="000142E3">
        <w:rPr>
          <w:rFonts w:eastAsiaTheme="majorEastAsia" w:cstheme="majorBidi"/>
          <w:color w:val="009095" w:themeColor="accent2" w:themeShade="BF"/>
          <w:szCs w:val="26"/>
        </w:rPr>
        <w:t xml:space="preserve"> </w:t>
      </w:r>
      <w:r w:rsidR="00D5253D">
        <w:t>Est un système de gestion de base de données relationnelles.</w:t>
      </w:r>
    </w:p>
    <w:p w14:paraId="2E9876D4" w14:textId="2A1378F6" w:rsidR="00D5253D" w:rsidRDefault="00D5253D" w:rsidP="00D5253D"/>
    <w:p w14:paraId="481435F5" w14:textId="38F97E9D" w:rsidR="00D5253D" w:rsidRDefault="00D5253D" w:rsidP="00D5253D">
      <w:r w:rsidRPr="00FD0FC5">
        <w:rPr>
          <w:rFonts w:eastAsiaTheme="majorEastAsia" w:cstheme="majorBidi"/>
          <w:color w:val="009095" w:themeColor="accent2" w:themeShade="BF"/>
          <w:szCs w:val="26"/>
        </w:rPr>
        <w:t>Laragon</w:t>
      </w:r>
      <w:r>
        <w:t xml:space="preserve"> : serveur de développement web pour Windows, il existe </w:t>
      </w:r>
      <w:r w:rsidR="00687B78">
        <w:t>également</w:t>
      </w:r>
      <w:r>
        <w:t xml:space="preserve"> </w:t>
      </w:r>
      <w:proofErr w:type="spellStart"/>
      <w:r>
        <w:t>Wamp</w:t>
      </w:r>
      <w:proofErr w:type="spellEnd"/>
      <w:r>
        <w:t xml:space="preserve"> ou </w:t>
      </w:r>
      <w:proofErr w:type="spellStart"/>
      <w:r>
        <w:t>Xamp</w:t>
      </w:r>
      <w:proofErr w:type="spellEnd"/>
      <w:r>
        <w:t>.</w:t>
      </w:r>
    </w:p>
    <w:p w14:paraId="567B20F4" w14:textId="4CAC1B43" w:rsidR="00687B78" w:rsidRDefault="00687B78" w:rsidP="00D5253D"/>
    <w:p w14:paraId="019EC564" w14:textId="4403B55B" w:rsidR="00687B78" w:rsidRDefault="00687B78" w:rsidP="00D5253D">
      <w:r w:rsidRPr="00FD0FC5">
        <w:rPr>
          <w:rFonts w:eastAsiaTheme="majorEastAsia" w:cstheme="majorBidi"/>
          <w:color w:val="009095" w:themeColor="accent2" w:themeShade="BF"/>
          <w:szCs w:val="26"/>
        </w:rPr>
        <w:t>Maquette</w:t>
      </w:r>
      <w:r>
        <w:t> : représentation partielle ou complète d’un système ou d’un projet existant ou en projet.</w:t>
      </w:r>
    </w:p>
    <w:p w14:paraId="5D51367A" w14:textId="0FA3DF08" w:rsidR="00687B78" w:rsidRDefault="00687B78" w:rsidP="00D5253D"/>
    <w:p w14:paraId="1CB00149" w14:textId="4A9204D9" w:rsidR="00687B78" w:rsidRDefault="00687B78" w:rsidP="00D5253D">
      <w:r w:rsidRPr="00FD0FC5">
        <w:rPr>
          <w:rFonts w:eastAsiaTheme="majorEastAsia" w:cstheme="majorBidi"/>
          <w:color w:val="009095" w:themeColor="accent2" w:themeShade="BF"/>
          <w:szCs w:val="26"/>
        </w:rPr>
        <w:t>IDE</w:t>
      </w:r>
      <w:r w:rsidRPr="00687B78">
        <w:t xml:space="preserve"> : Integrated </w:t>
      </w:r>
      <w:proofErr w:type="spellStart"/>
      <w:r w:rsidRPr="00687B78">
        <w:t>development</w:t>
      </w:r>
      <w:proofErr w:type="spellEnd"/>
      <w:r w:rsidRPr="00687B78">
        <w:t xml:space="preserve"> </w:t>
      </w:r>
      <w:proofErr w:type="spellStart"/>
      <w:r w:rsidRPr="00687B78">
        <w:t>environment</w:t>
      </w:r>
      <w:proofErr w:type="spellEnd"/>
      <w:r w:rsidRPr="00687B78">
        <w:t xml:space="preserve"> </w:t>
      </w:r>
      <w:r>
        <w:t xml:space="preserve">est un ensemble d’outils qui permettent d’améliorer la productivité des programmeurs. </w:t>
      </w:r>
    </w:p>
    <w:p w14:paraId="5ED0C568" w14:textId="0A32190D" w:rsidR="00687B78" w:rsidRDefault="00687B78" w:rsidP="00D5253D"/>
    <w:p w14:paraId="3EF7BB46" w14:textId="33A40136" w:rsidR="00687B78" w:rsidRDefault="00E00BF7" w:rsidP="00D5253D">
      <w:r w:rsidRPr="00FD0FC5">
        <w:rPr>
          <w:rFonts w:eastAsiaTheme="majorEastAsia" w:cstheme="majorBidi"/>
          <w:color w:val="009095" w:themeColor="accent2" w:themeShade="BF"/>
          <w:szCs w:val="26"/>
        </w:rPr>
        <w:t>PhpMyAdmin</w:t>
      </w:r>
      <w:r w:rsidR="00687B78">
        <w:t xml:space="preserve"> : Est une application web de gestion pour les systèmes de base de données MySQL et </w:t>
      </w:r>
      <w:proofErr w:type="spellStart"/>
      <w:r w:rsidR="00687B78">
        <w:t>MariaDB</w:t>
      </w:r>
      <w:proofErr w:type="spellEnd"/>
      <w:r w:rsidR="00687B78">
        <w:t>.</w:t>
      </w:r>
    </w:p>
    <w:p w14:paraId="2D0D42D8" w14:textId="70CA1E60" w:rsidR="00687B78" w:rsidRDefault="00687B78" w:rsidP="00D5253D"/>
    <w:p w14:paraId="7E215AA0" w14:textId="6B8C00FC" w:rsidR="00FD0FC5" w:rsidRDefault="00687B78" w:rsidP="00D5253D">
      <w:r w:rsidRPr="00FD0FC5">
        <w:rPr>
          <w:rFonts w:eastAsiaTheme="majorEastAsia" w:cstheme="majorBidi"/>
          <w:color w:val="009095" w:themeColor="accent2" w:themeShade="BF"/>
          <w:szCs w:val="26"/>
        </w:rPr>
        <w:t xml:space="preserve">Media </w:t>
      </w:r>
      <w:r w:rsidR="00E00BF7" w:rsidRPr="00FD0FC5">
        <w:rPr>
          <w:rFonts w:eastAsiaTheme="majorEastAsia" w:cstheme="majorBidi"/>
          <w:color w:val="009095" w:themeColor="accent2" w:themeShade="BF"/>
          <w:szCs w:val="26"/>
        </w:rPr>
        <w:t>Queries</w:t>
      </w:r>
      <w:r w:rsidRPr="00FD0FC5">
        <w:rPr>
          <w:rFonts w:eastAsiaTheme="majorEastAsia" w:cstheme="majorBidi"/>
          <w:color w:val="009095" w:themeColor="accent2" w:themeShade="BF"/>
          <w:szCs w:val="26"/>
        </w:rPr>
        <w:t> </w:t>
      </w:r>
      <w:r>
        <w:t>: Permettent de modifier l’</w:t>
      </w:r>
      <w:r w:rsidR="00FD0FC5">
        <w:t>apparence</w:t>
      </w:r>
      <w:r>
        <w:t xml:space="preserve"> d’un site ou </w:t>
      </w:r>
      <w:r w:rsidR="00FD0FC5">
        <w:t>d’une application en fonction du type d’appareil et de ses caractéristiques (résolution d’écran ou la largeur de la zone d’affichage).</w:t>
      </w:r>
    </w:p>
    <w:p w14:paraId="4276C1FD" w14:textId="77777777" w:rsidR="00FD0FC5" w:rsidRDefault="00FD0FC5" w:rsidP="00D5253D"/>
    <w:p w14:paraId="14FC34C6" w14:textId="225A70D9" w:rsidR="00687B78" w:rsidRPr="00687B78" w:rsidRDefault="00DD2F0C" w:rsidP="00D5253D">
      <w:r w:rsidRPr="00DD2F0C">
        <w:rPr>
          <w:rFonts w:eastAsiaTheme="majorEastAsia" w:cstheme="majorBidi"/>
          <w:color w:val="009095" w:themeColor="accent2" w:themeShade="BF"/>
          <w:szCs w:val="26"/>
        </w:rPr>
        <w:t>Weblog</w:t>
      </w:r>
      <w:r>
        <w:t xml:space="preserve"> : </w:t>
      </w:r>
      <w:r w:rsidRPr="00DD2F0C">
        <w:t>Combinaison de deux mots, « web » signifiant réseau mondial et « blog » signifiant rapport quotidien.</w:t>
      </w:r>
      <w:r w:rsidR="00FD0FC5">
        <w:t xml:space="preserve"> </w:t>
      </w:r>
    </w:p>
    <w:p w14:paraId="097BDCE9" w14:textId="77777777" w:rsidR="00D5253D" w:rsidRPr="00687B78" w:rsidRDefault="00D5253D" w:rsidP="00D5253D"/>
    <w:p w14:paraId="7279B28D" w14:textId="7D58BFC7" w:rsidR="006B7EBB" w:rsidRDefault="00A306FF" w:rsidP="00D5253D">
      <w:r w:rsidRPr="00687B78">
        <w:br w:type="page"/>
      </w:r>
    </w:p>
    <w:p w14:paraId="5B846094" w14:textId="77777777" w:rsidR="00E1644C" w:rsidRDefault="00AB5019" w:rsidP="00E1644C">
      <w:pPr>
        <w:pStyle w:val="Style1"/>
      </w:pPr>
      <w:r>
        <w:lastRenderedPageBreak/>
        <w:t>Présentation du contexte des projets</w:t>
      </w:r>
    </w:p>
    <w:p w14:paraId="60385129" w14:textId="77777777" w:rsidR="00E1644C" w:rsidRDefault="00E1644C" w:rsidP="00E1644C"/>
    <w:p w14:paraId="1B48CDB9" w14:textId="7BD1D28D" w:rsidR="00E1644C" w:rsidRDefault="00E1644C" w:rsidP="00E1644C">
      <w:pPr>
        <w:pStyle w:val="Style2"/>
      </w:pPr>
      <w:r>
        <w:t xml:space="preserve">Présentation du projet </w:t>
      </w:r>
      <w:proofErr w:type="spellStart"/>
      <w:r>
        <w:t>TravelAgency</w:t>
      </w:r>
      <w:proofErr w:type="spellEnd"/>
      <w:r>
        <w:t>.</w:t>
      </w:r>
      <w:r w:rsidR="00AB5019">
        <w:t xml:space="preserve"> </w:t>
      </w:r>
    </w:p>
    <w:p w14:paraId="3B876BCD" w14:textId="553F659F" w:rsidR="00BA7111" w:rsidRDefault="00BA7111" w:rsidP="00BA7111"/>
    <w:p w14:paraId="7C2A6FE8" w14:textId="03140DBF" w:rsidR="00BA7111" w:rsidRDefault="00BA7111" w:rsidP="00BA7111"/>
    <w:p w14:paraId="3360129B" w14:textId="2DD13689" w:rsidR="00BA7111" w:rsidRDefault="00BA7111" w:rsidP="00BA7111">
      <w:pPr>
        <w:jc w:val="center"/>
      </w:pPr>
      <w:r>
        <w:rPr>
          <w:noProof/>
        </w:rPr>
        <w:drawing>
          <wp:inline distT="0" distB="0" distL="0" distR="0" wp14:anchorId="2FBFC977" wp14:editId="37D69516">
            <wp:extent cx="2948940" cy="541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948940" cy="541020"/>
                    </a:xfrm>
                    <a:prstGeom prst="rect">
                      <a:avLst/>
                    </a:prstGeom>
                  </pic:spPr>
                </pic:pic>
              </a:graphicData>
            </a:graphic>
          </wp:inline>
        </w:drawing>
      </w:r>
    </w:p>
    <w:p w14:paraId="4E26011B" w14:textId="77777777" w:rsidR="00BA7111" w:rsidRPr="00BA7111" w:rsidRDefault="00BA7111" w:rsidP="00BA7111">
      <w:pPr>
        <w:jc w:val="center"/>
      </w:pPr>
    </w:p>
    <w:p w14:paraId="16E4A1CF" w14:textId="77777777" w:rsidR="00E1644C" w:rsidRDefault="00E1644C" w:rsidP="00E1644C">
      <w:pPr>
        <w:pStyle w:val="Style2"/>
      </w:pPr>
    </w:p>
    <w:p w14:paraId="63EA4593" w14:textId="1CDA7C14" w:rsidR="00153A21" w:rsidRDefault="00153A21" w:rsidP="00E1644C">
      <w:r>
        <w:t xml:space="preserve">Avant commencer ma formation je voulais être capable de créer un site internet comme un </w:t>
      </w:r>
      <w:r w:rsidR="00BA7111">
        <w:t xml:space="preserve">total </w:t>
      </w:r>
      <w:r>
        <w:t>débutant dans ce domaine.</w:t>
      </w:r>
    </w:p>
    <w:p w14:paraId="1ED852C9" w14:textId="3DBC4C8F" w:rsidR="003121EB" w:rsidRDefault="00153A21" w:rsidP="003121EB">
      <w:r>
        <w:t>Dans ce projet j’ai appris les bases de tous les site HTML, CSS, JS</w:t>
      </w:r>
      <w:r w:rsidR="003121EB">
        <w:t xml:space="preserve"> et j’ai tapé </w:t>
      </w:r>
      <w:r w:rsidR="00BA7111">
        <w:t>ma première ligne</w:t>
      </w:r>
      <w:r w:rsidR="003121EB">
        <w:t xml:space="preserve"> de code</w:t>
      </w:r>
      <w:r>
        <w:t>.</w:t>
      </w:r>
      <w:r w:rsidR="003121EB">
        <w:t xml:space="preserve"> Pour moi, la meilleure façon d’apprendre c’est de faire. </w:t>
      </w:r>
    </w:p>
    <w:p w14:paraId="7255995B" w14:textId="77777777" w:rsidR="00887543" w:rsidRDefault="003121EB" w:rsidP="003121EB">
      <w:proofErr w:type="spellStart"/>
      <w:r>
        <w:t>TravelAgency</w:t>
      </w:r>
      <w:proofErr w:type="spellEnd"/>
      <w:r>
        <w:t xml:space="preserve"> est composé uniquement d’html, CSS et JS. </w:t>
      </w:r>
    </w:p>
    <w:p w14:paraId="037412DF" w14:textId="77777777" w:rsidR="00887543" w:rsidRDefault="00887543" w:rsidP="003121EB"/>
    <w:p w14:paraId="273C868B" w14:textId="77777777" w:rsidR="00887543" w:rsidRDefault="00887543" w:rsidP="003121EB"/>
    <w:p w14:paraId="6AAEE2AA" w14:textId="77777777" w:rsidR="00887543" w:rsidRDefault="00887543" w:rsidP="003121EB"/>
    <w:p w14:paraId="2C70745C" w14:textId="77777777" w:rsidR="00887543" w:rsidRDefault="00887543" w:rsidP="003121EB"/>
    <w:p w14:paraId="5B8C620A" w14:textId="77777777" w:rsidR="00887543" w:rsidRDefault="00887543" w:rsidP="003121EB"/>
    <w:p w14:paraId="36A7DD67" w14:textId="77777777" w:rsidR="00887543" w:rsidRDefault="00887543">
      <w:r>
        <w:br w:type="page"/>
      </w:r>
    </w:p>
    <w:p w14:paraId="468BEAB5" w14:textId="77777777" w:rsidR="00887543" w:rsidRDefault="00887543" w:rsidP="00887543">
      <w:pPr>
        <w:pStyle w:val="Style2"/>
      </w:pPr>
      <w:r>
        <w:lastRenderedPageBreak/>
        <w:t xml:space="preserve">Présentation du projet </w:t>
      </w:r>
      <w:proofErr w:type="spellStart"/>
      <w:r>
        <w:t>MyWeblog</w:t>
      </w:r>
      <w:proofErr w:type="spellEnd"/>
    </w:p>
    <w:p w14:paraId="2C6CD134" w14:textId="77777777" w:rsidR="00887543" w:rsidRDefault="00887543" w:rsidP="003121EB"/>
    <w:p w14:paraId="1D08BF0F" w14:textId="77777777" w:rsidR="00C5530A" w:rsidRDefault="00C5530A" w:rsidP="003121EB"/>
    <w:p w14:paraId="7CB656C1" w14:textId="77777777" w:rsidR="00C5530A" w:rsidRDefault="00C5530A" w:rsidP="00C5530A">
      <w:pPr>
        <w:jc w:val="center"/>
      </w:pPr>
      <w:r>
        <w:rPr>
          <w:noProof/>
        </w:rPr>
        <w:drawing>
          <wp:inline distT="0" distB="0" distL="0" distR="0" wp14:anchorId="4D14FA9D" wp14:editId="47F379E4">
            <wp:extent cx="3038475" cy="83279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099140" cy="849425"/>
                    </a:xfrm>
                    <a:prstGeom prst="rect">
                      <a:avLst/>
                    </a:prstGeom>
                  </pic:spPr>
                </pic:pic>
              </a:graphicData>
            </a:graphic>
          </wp:inline>
        </w:drawing>
      </w:r>
    </w:p>
    <w:p w14:paraId="631A8D28" w14:textId="77777777" w:rsidR="00C5530A" w:rsidRDefault="00C5530A" w:rsidP="00C5530A"/>
    <w:p w14:paraId="04078A11" w14:textId="77777777" w:rsidR="00982C41" w:rsidRDefault="00C5530A" w:rsidP="00C5530A">
      <w:r>
        <w:t xml:space="preserve">Le projet </w:t>
      </w:r>
      <w:proofErr w:type="spellStart"/>
      <w:r>
        <w:t>MyWeblog</w:t>
      </w:r>
      <w:proofErr w:type="spellEnd"/>
      <w:r>
        <w:t xml:space="preserve"> est un projet personnel réalisé en autonomie comme exercice sur les principes du CRUD (</w:t>
      </w:r>
      <w:proofErr w:type="spellStart"/>
      <w:r>
        <w:t>Create</w:t>
      </w:r>
      <w:proofErr w:type="spellEnd"/>
      <w:r>
        <w:t xml:space="preserve">, Read, Update, </w:t>
      </w:r>
      <w:proofErr w:type="spellStart"/>
      <w:r>
        <w:t>Delete</w:t>
      </w:r>
      <w:proofErr w:type="spellEnd"/>
      <w:r>
        <w:t>). Le but, relativement simple, était de créer un article avec commentaire.</w:t>
      </w:r>
    </w:p>
    <w:p w14:paraId="625306CC" w14:textId="77777777" w:rsidR="00982C41" w:rsidRDefault="00982C41" w:rsidP="00C5530A"/>
    <w:p w14:paraId="1396F459" w14:textId="77777777" w:rsidR="007503FB" w:rsidRDefault="00982C41" w:rsidP="007503FB">
      <w:r>
        <w:t>Voici donc les buts que je cherchais à atteindre :</w:t>
      </w:r>
    </w:p>
    <w:p w14:paraId="6FF5B517" w14:textId="77777777" w:rsidR="007503FB" w:rsidRDefault="007503FB" w:rsidP="007503FB">
      <w:pPr>
        <w:pStyle w:val="ListParagraph"/>
        <w:numPr>
          <w:ilvl w:val="0"/>
          <w:numId w:val="1"/>
        </w:numPr>
      </w:pPr>
      <w:r>
        <w:t>Ecrire des commentaires avec une e</w:t>
      </w:r>
      <w:r w:rsidRPr="007503FB">
        <w:t>space d'édition de texte</w:t>
      </w:r>
      <w:r>
        <w:t>.</w:t>
      </w:r>
    </w:p>
    <w:p w14:paraId="28E4583F" w14:textId="77777777" w:rsidR="007503FB" w:rsidRDefault="007503FB" w:rsidP="007503FB">
      <w:pPr>
        <w:pStyle w:val="ListParagraph"/>
        <w:numPr>
          <w:ilvl w:val="0"/>
          <w:numId w:val="1"/>
        </w:numPr>
      </w:pPr>
      <w:r>
        <w:t>La confirmation de commentaires avant la publication.</w:t>
      </w:r>
    </w:p>
    <w:p w14:paraId="60013D63" w14:textId="77777777" w:rsidR="007503FB" w:rsidRDefault="007503FB" w:rsidP="007503FB">
      <w:pPr>
        <w:pStyle w:val="ListParagraph"/>
        <w:numPr>
          <w:ilvl w:val="0"/>
          <w:numId w:val="1"/>
        </w:numPr>
      </w:pPr>
      <w:r>
        <w:t>Enfin, la sécurisation des mots de passe et de la base de données.</w:t>
      </w:r>
    </w:p>
    <w:p w14:paraId="2BF06506" w14:textId="77777777" w:rsidR="007503FB" w:rsidRDefault="007503FB" w:rsidP="007503FB"/>
    <w:p w14:paraId="4756B47A" w14:textId="77777777" w:rsidR="00D53AD4" w:rsidRDefault="00D53AD4" w:rsidP="007503FB"/>
    <w:p w14:paraId="65B36C95" w14:textId="77777777" w:rsidR="00D53AD4" w:rsidRDefault="00D53AD4">
      <w:r>
        <w:br w:type="page"/>
      </w:r>
    </w:p>
    <w:p w14:paraId="5B5C3ED8" w14:textId="77777777" w:rsidR="00D53AD4" w:rsidRDefault="00D53AD4" w:rsidP="00D53AD4">
      <w:pPr>
        <w:pStyle w:val="Style1"/>
      </w:pPr>
      <w:proofErr w:type="spellStart"/>
      <w:r>
        <w:lastRenderedPageBreak/>
        <w:t>TravelAgency</w:t>
      </w:r>
      <w:proofErr w:type="spellEnd"/>
      <w:r>
        <w:t xml:space="preserve"> </w:t>
      </w:r>
    </w:p>
    <w:p w14:paraId="49BABAD8" w14:textId="1B9EC178" w:rsidR="00D53AD4" w:rsidRDefault="00D53AD4" w:rsidP="00D53AD4">
      <w:pPr>
        <w:pStyle w:val="Style2"/>
      </w:pPr>
    </w:p>
    <w:p w14:paraId="3470D9A2" w14:textId="07B22B22" w:rsidR="00D53AD4" w:rsidRDefault="00D53AD4" w:rsidP="00D53AD4">
      <w:pPr>
        <w:pStyle w:val="Style2"/>
      </w:pPr>
      <w:r>
        <w:t>Création de la maquette</w:t>
      </w:r>
    </w:p>
    <w:p w14:paraId="592D6A74" w14:textId="3E59B956" w:rsidR="00D53AD4" w:rsidRDefault="00D53AD4" w:rsidP="00D53AD4"/>
    <w:p w14:paraId="1327DFE0" w14:textId="6811A99D" w:rsidR="00D53AD4" w:rsidRDefault="00D53AD4" w:rsidP="00D53AD4">
      <w:r>
        <w:t xml:space="preserve">Pour la maquette à proprement parler, elle a été réalisée sur Adobe XD. </w:t>
      </w:r>
    </w:p>
    <w:p w14:paraId="08A4D1DE" w14:textId="77777777" w:rsidR="004078F4" w:rsidRDefault="004078F4" w:rsidP="00D53AD4"/>
    <w:p w14:paraId="46F6B10B" w14:textId="34A6A70B" w:rsidR="004078F4" w:rsidRPr="00D53AD4" w:rsidRDefault="004078F4" w:rsidP="00D53AD4">
      <w:r>
        <w:rPr>
          <w:noProof/>
        </w:rPr>
        <w:drawing>
          <wp:anchor distT="0" distB="0" distL="114300" distR="114300" simplePos="0" relativeHeight="251662336" behindDoc="0" locked="0" layoutInCell="1" allowOverlap="1" wp14:anchorId="2F238930" wp14:editId="4A8392E1">
            <wp:simplePos x="0" y="0"/>
            <wp:positionH relativeFrom="column">
              <wp:posOffset>0</wp:posOffset>
            </wp:positionH>
            <wp:positionV relativeFrom="paragraph">
              <wp:posOffset>4445</wp:posOffset>
            </wp:positionV>
            <wp:extent cx="3533266" cy="78200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533266" cy="7820025"/>
                    </a:xfrm>
                    <a:prstGeom prst="rect">
                      <a:avLst/>
                    </a:prstGeom>
                  </pic:spPr>
                </pic:pic>
              </a:graphicData>
            </a:graphic>
          </wp:anchor>
        </w:drawing>
      </w:r>
      <w:r w:rsidR="003D06E0">
        <w:t xml:space="preserve"> </w:t>
      </w:r>
    </w:p>
    <w:p w14:paraId="46B7C572" w14:textId="77777777" w:rsidR="00187AD2" w:rsidRDefault="00187AD2" w:rsidP="00D53AD4">
      <w:pPr>
        <w:pStyle w:val="Style2"/>
      </w:pPr>
    </w:p>
    <w:p w14:paraId="12734313" w14:textId="77777777" w:rsidR="00187AD2" w:rsidRDefault="00187AD2">
      <w:pPr>
        <w:rPr>
          <w:rFonts w:eastAsiaTheme="majorEastAsia" w:cstheme="majorBidi"/>
          <w:color w:val="009095" w:themeColor="accent2" w:themeShade="BF"/>
          <w:szCs w:val="26"/>
        </w:rPr>
      </w:pPr>
      <w:r>
        <w:br w:type="page"/>
      </w:r>
    </w:p>
    <w:p w14:paraId="7FEB1DC9" w14:textId="77777777" w:rsidR="00187AD2" w:rsidRDefault="00187AD2" w:rsidP="00187AD2">
      <w:pPr>
        <w:pStyle w:val="Style2"/>
      </w:pPr>
      <w:r>
        <w:lastRenderedPageBreak/>
        <w:t>Organisation du site</w:t>
      </w:r>
    </w:p>
    <w:p w14:paraId="0961CD2E" w14:textId="77777777" w:rsidR="00187AD2" w:rsidRDefault="00187AD2" w:rsidP="00187AD2">
      <w:pPr>
        <w:pStyle w:val="Style2"/>
      </w:pPr>
    </w:p>
    <w:p w14:paraId="075814E3" w14:textId="3995B4E3" w:rsidR="002C4693" w:rsidRDefault="002C4693" w:rsidP="00187AD2">
      <w:r>
        <w:t>Voici une présentation du contexte du projet :</w:t>
      </w:r>
    </w:p>
    <w:p w14:paraId="03997DC4" w14:textId="3BD740AD" w:rsidR="0072083C" w:rsidRDefault="00340575" w:rsidP="00187AD2">
      <w:r>
        <w:rPr>
          <w:noProof/>
        </w:rPr>
        <mc:AlternateContent>
          <mc:Choice Requires="wps">
            <w:drawing>
              <wp:anchor distT="0" distB="0" distL="114300" distR="114300" simplePos="0" relativeHeight="251665408" behindDoc="0" locked="0" layoutInCell="1" allowOverlap="1" wp14:anchorId="7A0ACDF9" wp14:editId="04E88BFD">
                <wp:simplePos x="0" y="0"/>
                <wp:positionH relativeFrom="column">
                  <wp:posOffset>0</wp:posOffset>
                </wp:positionH>
                <wp:positionV relativeFrom="paragraph">
                  <wp:posOffset>4450715</wp:posOffset>
                </wp:positionV>
                <wp:extent cx="28803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70DCDB0A" w14:textId="7A25A2B5" w:rsidR="00340575" w:rsidRPr="001D7726" w:rsidRDefault="00340575" w:rsidP="00340575">
                            <w:pPr>
                              <w:pStyle w:val="Caption"/>
                              <w:rPr>
                                <w:noProof/>
                                <w:sz w:val="24"/>
                                <w:szCs w:val="24"/>
                              </w:rPr>
                            </w:pPr>
                            <w:r>
                              <w:t xml:space="preserve">Figure </w:t>
                            </w:r>
                            <w:r>
                              <w:fldChar w:fldCharType="begin"/>
                            </w:r>
                            <w:r>
                              <w:instrText xml:space="preserve"> SEQ Figure \* ARABIC </w:instrText>
                            </w:r>
                            <w:r>
                              <w:fldChar w:fldCharType="separate"/>
                            </w:r>
                            <w:r w:rsidR="0072083C">
                              <w:rPr>
                                <w:noProof/>
                              </w:rPr>
                              <w:t>1</w:t>
                            </w:r>
                            <w:r>
                              <w:fldChar w:fldCharType="end"/>
                            </w:r>
                            <w:r>
                              <w:t xml:space="preserve"> structure de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0ACDF9" id="_x0000_t202" coordsize="21600,21600" o:spt="202" path="m,l,21600r21600,l21600,xe">
                <v:stroke joinstyle="miter"/>
                <v:path gradientshapeok="t" o:connecttype="rect"/>
              </v:shapetype>
              <v:shape id="Text Box 1" o:spid="_x0000_s1026" type="#_x0000_t202" style="position:absolute;margin-left:0;margin-top:350.45pt;width:22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" stroked="f">
                <v:textbox style="mso-fit-shape-to-text:t" inset="0,0,0,0">
                  <w:txbxContent>
                    <w:p w14:paraId="70DCDB0A" w14:textId="7A25A2B5" w:rsidR="00340575" w:rsidRPr="001D7726" w:rsidRDefault="00340575" w:rsidP="00340575">
                      <w:pPr>
                        <w:pStyle w:val="Caption"/>
                        <w:rPr>
                          <w:noProof/>
                          <w:sz w:val="24"/>
                          <w:szCs w:val="24"/>
                        </w:rPr>
                      </w:pPr>
                      <w:r>
                        <w:t xml:space="preserve">Figure </w:t>
                      </w:r>
                      <w:r>
                        <w:fldChar w:fldCharType="begin"/>
                      </w:r>
                      <w:r>
                        <w:instrText xml:space="preserve"> SEQ Figure \* ARABIC </w:instrText>
                      </w:r>
                      <w:r>
                        <w:fldChar w:fldCharType="separate"/>
                      </w:r>
                      <w:r w:rsidR="0072083C">
                        <w:rPr>
                          <w:noProof/>
                        </w:rPr>
                        <w:t>1</w:t>
                      </w:r>
                      <w:r>
                        <w:fldChar w:fldCharType="end"/>
                      </w:r>
                      <w:r>
                        <w:t xml:space="preserve"> structure de code</w:t>
                      </w:r>
                    </w:p>
                  </w:txbxContent>
                </v:textbox>
                <w10:wrap type="square"/>
              </v:shape>
            </w:pict>
          </mc:Fallback>
        </mc:AlternateContent>
      </w:r>
      <w:r w:rsidR="002C4693">
        <w:rPr>
          <w:noProof/>
        </w:rPr>
        <w:drawing>
          <wp:anchor distT="0" distB="0" distL="114300" distR="114300" simplePos="0" relativeHeight="251663360" behindDoc="0" locked="0" layoutInCell="1" allowOverlap="1" wp14:anchorId="2C57E555" wp14:editId="00809BA7">
            <wp:simplePos x="0" y="0"/>
            <wp:positionH relativeFrom="column">
              <wp:posOffset>0</wp:posOffset>
            </wp:positionH>
            <wp:positionV relativeFrom="paragraph">
              <wp:posOffset>4445</wp:posOffset>
            </wp:positionV>
            <wp:extent cx="2880360" cy="43891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880360" cy="4389120"/>
                    </a:xfrm>
                    <a:prstGeom prst="rect">
                      <a:avLst/>
                    </a:prstGeom>
                  </pic:spPr>
                </pic:pic>
              </a:graphicData>
            </a:graphic>
          </wp:anchor>
        </w:drawing>
      </w:r>
      <w:r w:rsidR="006B7EBB">
        <w:br w:type="page"/>
      </w:r>
    </w:p>
    <w:p w14:paraId="16859D08" w14:textId="77777777" w:rsidR="0072083C" w:rsidRDefault="0072083C" w:rsidP="0072083C">
      <w:pPr>
        <w:keepNext/>
      </w:pPr>
      <w:r>
        <w:rPr>
          <w:noProof/>
        </w:rPr>
        <w:lastRenderedPageBreak/>
        <w:drawing>
          <wp:inline distT="0" distB="0" distL="0" distR="0" wp14:anchorId="5FAD1AE7" wp14:editId="00621857">
            <wp:extent cx="6645910" cy="41376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6645910" cy="4137660"/>
                    </a:xfrm>
                    <a:prstGeom prst="rect">
                      <a:avLst/>
                    </a:prstGeom>
                  </pic:spPr>
                </pic:pic>
              </a:graphicData>
            </a:graphic>
          </wp:inline>
        </w:drawing>
      </w:r>
    </w:p>
    <w:p w14:paraId="7B530AEE" w14:textId="23AB843A" w:rsidR="0072083C" w:rsidRDefault="0072083C" w:rsidP="0072083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Menue Burger</w:t>
      </w:r>
    </w:p>
    <w:p w14:paraId="0741385B" w14:textId="77777777" w:rsidR="0072083C" w:rsidRPr="00772080" w:rsidRDefault="0072083C">
      <w:pPr>
        <w:rPr>
          <w:lang w:val="en-GB"/>
        </w:rPr>
      </w:pPr>
      <w:r>
        <w:br w:type="page"/>
      </w:r>
    </w:p>
    <w:p w14:paraId="19E3CF0B" w14:textId="77777777" w:rsidR="002C4693" w:rsidRDefault="002C4693" w:rsidP="0072083C"/>
    <w:p w14:paraId="1875F846" w14:textId="77777777" w:rsidR="002C4693" w:rsidRDefault="002C4693" w:rsidP="002C4693">
      <w:pPr>
        <w:pStyle w:val="Style1"/>
      </w:pPr>
      <w:r>
        <w:t>MyBlog</w:t>
      </w:r>
    </w:p>
    <w:p w14:paraId="38A77BA0" w14:textId="77777777" w:rsidR="002C4693" w:rsidRDefault="002C4693" w:rsidP="002C4693">
      <w:pPr>
        <w:pStyle w:val="Style2"/>
      </w:pPr>
    </w:p>
    <w:p w14:paraId="50956A72" w14:textId="77777777" w:rsidR="002C4693" w:rsidRDefault="002C4693" w:rsidP="002C4693">
      <w:pPr>
        <w:pStyle w:val="Style2"/>
      </w:pPr>
      <w:r>
        <w:t>Cahier des charges</w:t>
      </w:r>
    </w:p>
    <w:p w14:paraId="7125C7FC" w14:textId="77777777" w:rsidR="006178DD" w:rsidRDefault="006178DD" w:rsidP="002C4693">
      <w:r>
        <w:t>Expressions des besoins :</w:t>
      </w:r>
    </w:p>
    <w:p w14:paraId="389C7372" w14:textId="77777777" w:rsidR="006178DD" w:rsidRDefault="006178DD" w:rsidP="002C4693"/>
    <w:p w14:paraId="553E75BB" w14:textId="7059E5E5" w:rsidR="006178DD" w:rsidRDefault="006178DD" w:rsidP="002C4693">
      <w:r>
        <w:t>Chaque utilisateur du site pourra :</w:t>
      </w:r>
    </w:p>
    <w:p w14:paraId="32B89613" w14:textId="77777777" w:rsidR="006178DD" w:rsidRDefault="006178DD" w:rsidP="006178DD">
      <w:pPr>
        <w:pStyle w:val="ListParagraph"/>
        <w:numPr>
          <w:ilvl w:val="0"/>
          <w:numId w:val="4"/>
        </w:numPr>
        <w:ind w:left="709" w:hanging="425"/>
      </w:pPr>
      <w:r>
        <w:t>Voir les articles</w:t>
      </w:r>
    </w:p>
    <w:p w14:paraId="66233AA3" w14:textId="77777777" w:rsidR="006178DD" w:rsidRDefault="006178DD" w:rsidP="006178DD">
      <w:pPr>
        <w:pStyle w:val="ListParagraph"/>
        <w:numPr>
          <w:ilvl w:val="0"/>
          <w:numId w:val="4"/>
        </w:numPr>
        <w:ind w:left="709" w:hanging="425"/>
      </w:pPr>
      <w:r>
        <w:t>S’inscrire</w:t>
      </w:r>
    </w:p>
    <w:p w14:paraId="0A805978" w14:textId="77777777" w:rsidR="006178DD" w:rsidRDefault="006178DD" w:rsidP="006178DD">
      <w:pPr>
        <w:pStyle w:val="ListParagraph"/>
        <w:numPr>
          <w:ilvl w:val="0"/>
          <w:numId w:val="4"/>
        </w:numPr>
        <w:ind w:left="709" w:hanging="425"/>
      </w:pPr>
      <w:r>
        <w:t>Se connecter</w:t>
      </w:r>
    </w:p>
    <w:p w14:paraId="053C8813" w14:textId="77777777" w:rsidR="006178DD" w:rsidRDefault="006178DD" w:rsidP="006178DD">
      <w:pPr>
        <w:pStyle w:val="ListParagraph"/>
        <w:numPr>
          <w:ilvl w:val="0"/>
          <w:numId w:val="4"/>
        </w:numPr>
        <w:ind w:left="709" w:hanging="425"/>
      </w:pPr>
      <w:r>
        <w:t>Ajouter des articles</w:t>
      </w:r>
    </w:p>
    <w:p w14:paraId="44DC00A8" w14:textId="77777777" w:rsidR="006178DD" w:rsidRDefault="006178DD" w:rsidP="006178DD">
      <w:pPr>
        <w:pStyle w:val="ListParagraph"/>
        <w:numPr>
          <w:ilvl w:val="0"/>
          <w:numId w:val="4"/>
        </w:numPr>
        <w:ind w:left="709" w:hanging="425"/>
      </w:pPr>
      <w:r>
        <w:t>Modifier des articles</w:t>
      </w:r>
    </w:p>
    <w:p w14:paraId="3958E50B" w14:textId="77777777" w:rsidR="006178DD" w:rsidRDefault="006178DD" w:rsidP="006178DD">
      <w:pPr>
        <w:pStyle w:val="ListParagraph"/>
        <w:numPr>
          <w:ilvl w:val="0"/>
          <w:numId w:val="4"/>
        </w:numPr>
        <w:ind w:left="709" w:hanging="425"/>
      </w:pPr>
      <w:r>
        <w:t>Supprimer des articles</w:t>
      </w:r>
    </w:p>
    <w:p w14:paraId="011572A1" w14:textId="77777777" w:rsidR="006178DD" w:rsidRDefault="006178DD" w:rsidP="006178DD"/>
    <w:p w14:paraId="2BC83FB3" w14:textId="77777777" w:rsidR="006178DD" w:rsidRDefault="006178DD" w:rsidP="006178DD"/>
    <w:p w14:paraId="55B57255" w14:textId="2EDB3D37" w:rsidR="002C4693" w:rsidRDefault="002C4693" w:rsidP="006178DD">
      <w:r>
        <w:br w:type="page"/>
      </w:r>
    </w:p>
    <w:p w14:paraId="13FCA4C6" w14:textId="77777777" w:rsidR="00E1644C" w:rsidRPr="00E1644C" w:rsidRDefault="00E1644C" w:rsidP="00187AD2"/>
    <w:p w14:paraId="06AB86A3" w14:textId="77777777" w:rsidR="00A24793" w:rsidRPr="00687B78" w:rsidRDefault="00A24793" w:rsidP="00D5253D"/>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687B78" w14:paraId="41992DA6" w14:textId="77777777" w:rsidTr="00A24793">
        <w:trPr>
          <w:trHeight w:val="3180"/>
        </w:trPr>
        <w:tc>
          <w:tcPr>
            <w:tcW w:w="993" w:type="dxa"/>
            <w:vMerge w:val="restart"/>
            <w:shd w:val="clear" w:color="auto" w:fill="00C1C7" w:themeFill="accent2"/>
          </w:tcPr>
          <w:p w14:paraId="3CD0F429" w14:textId="77777777" w:rsidR="0031055C" w:rsidRPr="00687B78" w:rsidRDefault="0031055C" w:rsidP="0031055C">
            <w:pPr>
              <w:pStyle w:val="GraphicAnchor"/>
            </w:pPr>
          </w:p>
        </w:tc>
        <w:tc>
          <w:tcPr>
            <w:tcW w:w="8788" w:type="dxa"/>
            <w:tcBorders>
              <w:bottom w:val="single" w:sz="36" w:space="0" w:color="123869" w:themeColor="accent1"/>
            </w:tcBorders>
            <w:shd w:val="clear" w:color="auto" w:fill="00C1C7" w:themeFill="accent2"/>
          </w:tcPr>
          <w:p w14:paraId="373396F8" w14:textId="77777777" w:rsidR="0031055C" w:rsidRPr="00687B78" w:rsidRDefault="0031055C" w:rsidP="0031055C"/>
        </w:tc>
        <w:tc>
          <w:tcPr>
            <w:tcW w:w="992" w:type="dxa"/>
            <w:vMerge w:val="restart"/>
            <w:shd w:val="clear" w:color="auto" w:fill="00C1C7" w:themeFill="accent2"/>
          </w:tcPr>
          <w:p w14:paraId="51338C46" w14:textId="77777777" w:rsidR="0031055C" w:rsidRPr="00687B78" w:rsidRDefault="0031055C" w:rsidP="00D6375E"/>
        </w:tc>
      </w:tr>
      <w:tr w:rsidR="0031055C" w:rsidRPr="003A798E" w14:paraId="6408D45A" w14:textId="77777777" w:rsidTr="00A24793">
        <w:trPr>
          <w:trHeight w:val="5966"/>
        </w:trPr>
        <w:tc>
          <w:tcPr>
            <w:tcW w:w="993" w:type="dxa"/>
            <w:vMerge/>
            <w:shd w:val="clear" w:color="auto" w:fill="00C1C7" w:themeFill="accent2"/>
          </w:tcPr>
          <w:p w14:paraId="2C791970" w14:textId="77777777" w:rsidR="0031055C" w:rsidRPr="00687B78"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3CD1B940" w14:textId="77777777" w:rsidR="0031055C" w:rsidRPr="003A798E" w:rsidRDefault="004B6E90" w:rsidP="00A24793">
            <w:pPr>
              <w:pStyle w:val="Quote"/>
            </w:pPr>
            <w:sdt>
              <w:sdtPr>
                <w:id w:val="1695962374"/>
                <w:placeholder>
                  <w:docPart w:val="34671F3BFF7844FAAF2D5BD3AFAB0879"/>
                </w:placeholder>
                <w:temporary/>
                <w:showingPlcHdr/>
                <w15:appearance w15:val="hidden"/>
              </w:sdtPr>
              <w:sdtEndPr/>
              <w:sdtContent>
                <w:r w:rsidR="00C66528" w:rsidRPr="003A798E">
                  <w:rPr>
                    <w:rStyle w:val="QuoteChar"/>
                  </w:rPr>
                  <w:t>Lorem Ipsum is simply dummy text of the printing and typesetting industry.</w:t>
                </w:r>
              </w:sdtContent>
            </w:sdt>
          </w:p>
        </w:tc>
        <w:tc>
          <w:tcPr>
            <w:tcW w:w="992" w:type="dxa"/>
            <w:vMerge/>
            <w:shd w:val="clear" w:color="auto" w:fill="00C1C7" w:themeFill="accent2"/>
          </w:tcPr>
          <w:p w14:paraId="54BCA4BD" w14:textId="77777777" w:rsidR="0031055C" w:rsidRPr="003A798E" w:rsidRDefault="0031055C" w:rsidP="00D6375E"/>
        </w:tc>
      </w:tr>
      <w:tr w:rsidR="0031055C" w:rsidRPr="003A798E" w14:paraId="7D6BE7FA" w14:textId="77777777" w:rsidTr="00A24793">
        <w:trPr>
          <w:trHeight w:val="4074"/>
        </w:trPr>
        <w:tc>
          <w:tcPr>
            <w:tcW w:w="993" w:type="dxa"/>
            <w:vMerge/>
            <w:shd w:val="clear" w:color="auto" w:fill="00C1C7" w:themeFill="accent2"/>
          </w:tcPr>
          <w:p w14:paraId="41C77DE7"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1D35CE67" w14:textId="77777777" w:rsidR="0031055C" w:rsidRPr="003A798E" w:rsidRDefault="0031055C" w:rsidP="0031055C"/>
        </w:tc>
        <w:tc>
          <w:tcPr>
            <w:tcW w:w="992" w:type="dxa"/>
            <w:vMerge/>
            <w:shd w:val="clear" w:color="auto" w:fill="00C1C7" w:themeFill="accent2"/>
          </w:tcPr>
          <w:p w14:paraId="343C03D6" w14:textId="77777777" w:rsidR="0031055C" w:rsidRPr="003A798E" w:rsidRDefault="0031055C" w:rsidP="00D6375E"/>
        </w:tc>
      </w:tr>
    </w:tbl>
    <w:p w14:paraId="2FAF6DB6" w14:textId="77777777"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76488D1D" wp14:editId="585A763D">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6CDB3A87"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FC21EA">
      <w:footerReference w:type="even" r:id="rId13"/>
      <w:footerReference w:type="default" r:id="rId14"/>
      <w:pgSz w:w="11906" w:h="16838" w:code="9"/>
      <w:pgMar w:top="720" w:right="720" w:bottom="1080" w:left="720"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4599" w14:textId="77777777" w:rsidR="004B6E90" w:rsidRDefault="004B6E90" w:rsidP="001205A1">
      <w:r>
        <w:separator/>
      </w:r>
    </w:p>
    <w:p w14:paraId="2C10E54F" w14:textId="77777777" w:rsidR="004B6E90" w:rsidRDefault="004B6E90"/>
  </w:endnote>
  <w:endnote w:type="continuationSeparator" w:id="0">
    <w:p w14:paraId="0AB95ADE" w14:textId="77777777" w:rsidR="004B6E90" w:rsidRDefault="004B6E90" w:rsidP="001205A1">
      <w:r>
        <w:continuationSeparator/>
      </w:r>
    </w:p>
    <w:p w14:paraId="03DFB897" w14:textId="77777777" w:rsidR="004B6E90" w:rsidRDefault="004B6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5969BE49"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8B5D6A7" w14:textId="77777777" w:rsidR="001205A1" w:rsidRDefault="001205A1" w:rsidP="001205A1">
    <w:pPr>
      <w:pStyle w:val="Footer"/>
      <w:ind w:right="360"/>
    </w:pPr>
  </w:p>
  <w:p w14:paraId="272AD5D0" w14:textId="77777777" w:rsidR="00000000" w:rsidRDefault="004B6E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1727CFE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239D6C3" w14:textId="77777777" w:rsidTr="005F4F46">
      <w:tc>
        <w:tcPr>
          <w:tcW w:w="5395" w:type="dxa"/>
        </w:tcPr>
        <w:p w14:paraId="7EACAEF1" w14:textId="77777777" w:rsidR="001205A1" w:rsidRDefault="00FC21EA" w:rsidP="00C66528">
          <w:pPr>
            <w:pStyle w:val="Footer"/>
            <w:rPr>
              <w:color w:val="7F7F7F" w:themeColor="text1" w:themeTint="80"/>
            </w:rPr>
          </w:pPr>
          <w:r>
            <w:rPr>
              <w:color w:val="7F7F7F" w:themeColor="text1" w:themeTint="80"/>
            </w:rPr>
            <w:t>Dossier Projet</w:t>
          </w:r>
        </w:p>
        <w:p w14:paraId="6D607E6E" w14:textId="4B7D834E" w:rsidR="00FC21EA" w:rsidRPr="001205A1" w:rsidRDefault="00FC21EA" w:rsidP="00C66528">
          <w:pPr>
            <w:pStyle w:val="Footer"/>
          </w:pPr>
          <w:r w:rsidRPr="00FC21EA">
            <w:rPr>
              <w:color w:val="7F7F7F" w:themeColor="text1" w:themeTint="80"/>
            </w:rPr>
            <w:t>Mohammad M</w:t>
          </w:r>
          <w:r>
            <w:rPr>
              <w:color w:val="7F7F7F" w:themeColor="text1" w:themeTint="80"/>
            </w:rPr>
            <w:t>OHSENI</w:t>
          </w:r>
        </w:p>
      </w:tc>
      <w:tc>
        <w:tcPr>
          <w:tcW w:w="5395" w:type="dxa"/>
        </w:tcPr>
        <w:p w14:paraId="29DF2FCF" w14:textId="77777777" w:rsidR="001205A1" w:rsidRPr="001205A1" w:rsidRDefault="001205A1" w:rsidP="001205A1">
          <w:pPr>
            <w:pStyle w:val="Footer"/>
          </w:pPr>
          <w:r w:rsidRPr="001205A1">
            <w:t xml:space="preserve">   </w:t>
          </w:r>
        </w:p>
      </w:tc>
    </w:tr>
  </w:tbl>
  <w:p w14:paraId="2FF0EA61" w14:textId="77777777" w:rsidR="001205A1" w:rsidRDefault="001205A1">
    <w:pPr>
      <w:pStyle w:val="Footer"/>
    </w:pPr>
  </w:p>
  <w:p w14:paraId="120964EC" w14:textId="77777777" w:rsidR="00000000" w:rsidRDefault="004B6E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43EF" w14:textId="77777777" w:rsidR="004B6E90" w:rsidRDefault="004B6E90" w:rsidP="001205A1">
      <w:r>
        <w:separator/>
      </w:r>
    </w:p>
    <w:p w14:paraId="2F930B1B" w14:textId="77777777" w:rsidR="004B6E90" w:rsidRDefault="004B6E90"/>
  </w:footnote>
  <w:footnote w:type="continuationSeparator" w:id="0">
    <w:p w14:paraId="0EF97B94" w14:textId="77777777" w:rsidR="004B6E90" w:rsidRDefault="004B6E90" w:rsidP="001205A1">
      <w:r>
        <w:continuationSeparator/>
      </w:r>
    </w:p>
    <w:p w14:paraId="14068D79" w14:textId="77777777" w:rsidR="004B6E90" w:rsidRDefault="004B6E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150D1"/>
    <w:multiLevelType w:val="hybridMultilevel"/>
    <w:tmpl w:val="4A4248D2"/>
    <w:lvl w:ilvl="0" w:tplc="C6727DA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836619B"/>
    <w:multiLevelType w:val="hybridMultilevel"/>
    <w:tmpl w:val="7CBA8068"/>
    <w:lvl w:ilvl="0" w:tplc="C6727DA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DF84024"/>
    <w:multiLevelType w:val="hybridMultilevel"/>
    <w:tmpl w:val="478C39D4"/>
    <w:lvl w:ilvl="0" w:tplc="C6727D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26ABD"/>
    <w:multiLevelType w:val="hybridMultilevel"/>
    <w:tmpl w:val="2320FCB8"/>
    <w:lvl w:ilvl="0" w:tplc="C6727DA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E2"/>
    <w:rsid w:val="000142E3"/>
    <w:rsid w:val="000B197F"/>
    <w:rsid w:val="000C4ED1"/>
    <w:rsid w:val="000F4663"/>
    <w:rsid w:val="00106875"/>
    <w:rsid w:val="00117CDA"/>
    <w:rsid w:val="001205A1"/>
    <w:rsid w:val="00142538"/>
    <w:rsid w:val="00153A21"/>
    <w:rsid w:val="00154D3B"/>
    <w:rsid w:val="00187AD2"/>
    <w:rsid w:val="00220E85"/>
    <w:rsid w:val="002705DE"/>
    <w:rsid w:val="002877E8"/>
    <w:rsid w:val="00293CE9"/>
    <w:rsid w:val="002C4693"/>
    <w:rsid w:val="002E7C4E"/>
    <w:rsid w:val="003011D0"/>
    <w:rsid w:val="0031055C"/>
    <w:rsid w:val="003121EB"/>
    <w:rsid w:val="00326129"/>
    <w:rsid w:val="00340575"/>
    <w:rsid w:val="00363266"/>
    <w:rsid w:val="0036687C"/>
    <w:rsid w:val="00371EE1"/>
    <w:rsid w:val="00381620"/>
    <w:rsid w:val="003A798E"/>
    <w:rsid w:val="003B068D"/>
    <w:rsid w:val="003D0294"/>
    <w:rsid w:val="003D06E0"/>
    <w:rsid w:val="004078F4"/>
    <w:rsid w:val="00425A99"/>
    <w:rsid w:val="00456FD7"/>
    <w:rsid w:val="004B6E90"/>
    <w:rsid w:val="005E6B25"/>
    <w:rsid w:val="005F4F46"/>
    <w:rsid w:val="005F743A"/>
    <w:rsid w:val="00613802"/>
    <w:rsid w:val="006178DD"/>
    <w:rsid w:val="00687B78"/>
    <w:rsid w:val="006B7EBB"/>
    <w:rsid w:val="006C60E6"/>
    <w:rsid w:val="006F508F"/>
    <w:rsid w:val="0072083C"/>
    <w:rsid w:val="007503FB"/>
    <w:rsid w:val="00761539"/>
    <w:rsid w:val="00772080"/>
    <w:rsid w:val="007B0740"/>
    <w:rsid w:val="007C1BAB"/>
    <w:rsid w:val="007D6FBC"/>
    <w:rsid w:val="008838CA"/>
    <w:rsid w:val="00887543"/>
    <w:rsid w:val="00982C41"/>
    <w:rsid w:val="0098794D"/>
    <w:rsid w:val="009A7384"/>
    <w:rsid w:val="009C6907"/>
    <w:rsid w:val="00A15CF7"/>
    <w:rsid w:val="00A24793"/>
    <w:rsid w:val="00A306FF"/>
    <w:rsid w:val="00A504DC"/>
    <w:rsid w:val="00A81248"/>
    <w:rsid w:val="00AB5019"/>
    <w:rsid w:val="00B764D5"/>
    <w:rsid w:val="00BA7111"/>
    <w:rsid w:val="00C325F7"/>
    <w:rsid w:val="00C46355"/>
    <w:rsid w:val="00C5529F"/>
    <w:rsid w:val="00C5530A"/>
    <w:rsid w:val="00C66528"/>
    <w:rsid w:val="00C915F0"/>
    <w:rsid w:val="00CD0CC1"/>
    <w:rsid w:val="00D5253D"/>
    <w:rsid w:val="00D53AD4"/>
    <w:rsid w:val="00DD2F0C"/>
    <w:rsid w:val="00E00BF7"/>
    <w:rsid w:val="00E1644C"/>
    <w:rsid w:val="00E33ED5"/>
    <w:rsid w:val="00EC4909"/>
    <w:rsid w:val="00ED35E2"/>
    <w:rsid w:val="00EE4532"/>
    <w:rsid w:val="00FB65B8"/>
    <w:rsid w:val="00FC21EA"/>
    <w:rsid w:val="00FC49AE"/>
    <w:rsid w:val="00FD0FC5"/>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DDE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rPr>
      <w:lang w:val="fr-FR"/>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293CE9"/>
    <w:pPr>
      <w:spacing w:line="259" w:lineRule="auto"/>
      <w:outlineLvl w:val="9"/>
    </w:pPr>
    <w:rPr>
      <w:b w:val="0"/>
      <w:color w:val="0D294E" w:themeColor="accent1" w:themeShade="BF"/>
      <w:sz w:val="32"/>
      <w:lang w:val="en-US"/>
    </w:rPr>
  </w:style>
  <w:style w:type="paragraph" w:styleId="TOC1">
    <w:name w:val="toc 1"/>
    <w:basedOn w:val="Normal"/>
    <w:next w:val="Normal"/>
    <w:autoRedefine/>
    <w:uiPriority w:val="39"/>
    <w:rsid w:val="00293CE9"/>
    <w:pPr>
      <w:spacing w:after="100"/>
    </w:pPr>
  </w:style>
  <w:style w:type="paragraph" w:styleId="TOC2">
    <w:name w:val="toc 2"/>
    <w:basedOn w:val="Normal"/>
    <w:next w:val="Normal"/>
    <w:autoRedefine/>
    <w:uiPriority w:val="39"/>
    <w:rsid w:val="00293CE9"/>
    <w:pPr>
      <w:spacing w:after="100"/>
      <w:ind w:left="240"/>
    </w:pPr>
  </w:style>
  <w:style w:type="paragraph" w:styleId="TOC3">
    <w:name w:val="toc 3"/>
    <w:basedOn w:val="Normal"/>
    <w:next w:val="Normal"/>
    <w:autoRedefine/>
    <w:uiPriority w:val="39"/>
    <w:rsid w:val="00293CE9"/>
    <w:pPr>
      <w:spacing w:after="100"/>
      <w:ind w:left="480"/>
    </w:pPr>
  </w:style>
  <w:style w:type="character" w:styleId="Hyperlink">
    <w:name w:val="Hyperlink"/>
    <w:basedOn w:val="DefaultParagraphFont"/>
    <w:uiPriority w:val="99"/>
    <w:unhideWhenUsed/>
    <w:rsid w:val="00293CE9"/>
    <w:rPr>
      <w:color w:val="0000FF" w:themeColor="hyperlink"/>
      <w:u w:val="single"/>
    </w:rPr>
  </w:style>
  <w:style w:type="paragraph" w:customStyle="1" w:styleId="Style1">
    <w:name w:val="Style1"/>
    <w:basedOn w:val="Heading1"/>
    <w:next w:val="Normal"/>
    <w:link w:val="Style1Char"/>
    <w:autoRedefine/>
    <w:uiPriority w:val="6"/>
    <w:qFormat/>
    <w:rsid w:val="00AB5019"/>
    <w:rPr>
      <w:sz w:val="40"/>
    </w:rPr>
  </w:style>
  <w:style w:type="paragraph" w:styleId="TOC6">
    <w:name w:val="toc 6"/>
    <w:basedOn w:val="Normal"/>
    <w:next w:val="Normal"/>
    <w:autoRedefine/>
    <w:uiPriority w:val="39"/>
    <w:semiHidden/>
    <w:rsid w:val="00293CE9"/>
    <w:pPr>
      <w:spacing w:after="100"/>
      <w:ind w:left="1200"/>
    </w:pPr>
  </w:style>
  <w:style w:type="paragraph" w:customStyle="1" w:styleId="Style2">
    <w:name w:val="Style2"/>
    <w:basedOn w:val="Heading2"/>
    <w:next w:val="Normal"/>
    <w:link w:val="Style2Char"/>
    <w:autoRedefine/>
    <w:uiPriority w:val="6"/>
    <w:qFormat/>
    <w:rsid w:val="00187AD2"/>
    <w:rPr>
      <w:i w:val="0"/>
      <w:sz w:val="24"/>
    </w:rPr>
  </w:style>
  <w:style w:type="character" w:customStyle="1" w:styleId="Style1Char">
    <w:name w:val="Style1 Char"/>
    <w:basedOn w:val="Heading1Char"/>
    <w:link w:val="Style1"/>
    <w:uiPriority w:val="6"/>
    <w:rsid w:val="00AB5019"/>
    <w:rPr>
      <w:rFonts w:asciiTheme="majorHAnsi" w:eastAsiaTheme="majorEastAsia" w:hAnsiTheme="majorHAnsi" w:cstheme="majorBidi"/>
      <w:b/>
      <w:color w:val="123869" w:themeColor="accent1"/>
      <w:sz w:val="40"/>
      <w:szCs w:val="32"/>
      <w:lang w:val="fr-FR"/>
    </w:rPr>
  </w:style>
  <w:style w:type="paragraph" w:styleId="ListParagraph">
    <w:name w:val="List Paragraph"/>
    <w:basedOn w:val="Normal"/>
    <w:uiPriority w:val="34"/>
    <w:semiHidden/>
    <w:qFormat/>
    <w:rsid w:val="002705DE"/>
    <w:pPr>
      <w:ind w:left="720"/>
      <w:contextualSpacing/>
    </w:pPr>
  </w:style>
  <w:style w:type="character" w:customStyle="1" w:styleId="Style2Char">
    <w:name w:val="Style2 Char"/>
    <w:basedOn w:val="Heading2Char"/>
    <w:link w:val="Style2"/>
    <w:uiPriority w:val="6"/>
    <w:rsid w:val="00187AD2"/>
    <w:rPr>
      <w:rFonts w:eastAsiaTheme="majorEastAsia" w:cstheme="majorBidi"/>
      <w:i w:val="0"/>
      <w:color w:val="009095" w:themeColor="accent2" w:themeShade="BF"/>
      <w:sz w:val="42"/>
      <w:szCs w:val="26"/>
      <w:lang w:val="fr-FR"/>
    </w:rPr>
  </w:style>
  <w:style w:type="paragraph" w:styleId="Caption">
    <w:name w:val="caption"/>
    <w:basedOn w:val="Normal"/>
    <w:next w:val="Normal"/>
    <w:uiPriority w:val="35"/>
    <w:semiHidden/>
    <w:qFormat/>
    <w:rsid w:val="00363266"/>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04064">
      <w:bodyDiv w:val="1"/>
      <w:marLeft w:val="0"/>
      <w:marRight w:val="0"/>
      <w:marTop w:val="0"/>
      <w:marBottom w:val="0"/>
      <w:divBdr>
        <w:top w:val="none" w:sz="0" w:space="0" w:color="auto"/>
        <w:left w:val="none" w:sz="0" w:space="0" w:color="auto"/>
        <w:bottom w:val="none" w:sz="0" w:space="0" w:color="auto"/>
        <w:right w:val="none" w:sz="0" w:space="0" w:color="auto"/>
      </w:divBdr>
    </w:div>
    <w:div w:id="103954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yal\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671F3BFF7844FAAF2D5BD3AFAB0879"/>
        <w:category>
          <w:name w:val="General"/>
          <w:gallery w:val="placeholder"/>
        </w:category>
        <w:types>
          <w:type w:val="bbPlcHdr"/>
        </w:types>
        <w:behaviors>
          <w:behavior w:val="content"/>
        </w:behaviors>
        <w:guid w:val="{DF4C4CEE-AAD8-4C9E-9689-C6A4AD6EC278}"/>
      </w:docPartPr>
      <w:docPartBody>
        <w:p w:rsidR="00000000" w:rsidRDefault="00005B5C">
          <w:pPr>
            <w:pStyle w:val="34671F3BFF7844FAAF2D5BD3AFAB0879"/>
          </w:pPr>
          <w:r w:rsidRPr="003A798E">
            <w:rPr>
              <w:rStyle w:val="QuoteChar"/>
            </w:rPr>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F6"/>
    <w:rsid w:val="00005B5C"/>
    <w:rsid w:val="000C1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20B9E2FA747D78545605BF646EA3E">
    <w:name w:val="FC720B9E2FA747D78545605BF646EA3E"/>
  </w:style>
  <w:style w:type="paragraph" w:customStyle="1" w:styleId="87C36A7DA20A4CF9B64A38FED0EE0363">
    <w:name w:val="87C36A7DA20A4CF9B64A38FED0EE0363"/>
  </w:style>
  <w:style w:type="paragraph" w:customStyle="1" w:styleId="91A0FCD09422478682D4DFE33E8E7CA5">
    <w:name w:val="91A0FCD09422478682D4DFE33E8E7CA5"/>
  </w:style>
  <w:style w:type="paragraph" w:customStyle="1" w:styleId="5F7DC74E3C734BF8900B436FBB910B3B">
    <w:name w:val="5F7DC74E3C734BF8900B436FBB910B3B"/>
  </w:style>
  <w:style w:type="paragraph" w:customStyle="1" w:styleId="8314DFAD790F493E9F29AC8553849C20">
    <w:name w:val="8314DFAD790F493E9F29AC8553849C20"/>
  </w:style>
  <w:style w:type="paragraph" w:customStyle="1" w:styleId="14F9F48A35714248B1C92D931ECD200F">
    <w:name w:val="14F9F48A35714248B1C92D931ECD200F"/>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87831AA831A14952A267B5D1F09F045B">
    <w:name w:val="87831AA831A14952A267B5D1F09F045B"/>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EB5BE8007A65415DBFFA162BD158A888">
    <w:name w:val="EB5BE8007A65415DBFFA162BD158A888"/>
  </w:style>
  <w:style w:type="paragraph" w:customStyle="1" w:styleId="01B4F1A975304430A9BDAC96A734A9EB">
    <w:name w:val="01B4F1A975304430A9BDAC96A734A9EB"/>
  </w:style>
  <w:style w:type="paragraph" w:customStyle="1" w:styleId="9F96C96B313947FDB4CED98D5058ABCC">
    <w:name w:val="9F96C96B313947FDB4CED98D5058ABCC"/>
  </w:style>
  <w:style w:type="character" w:styleId="Emphasis">
    <w:name w:val="Emphasis"/>
    <w:basedOn w:val="DefaultParagraphFont"/>
    <w:uiPriority w:val="20"/>
    <w:qFormat/>
    <w:rPr>
      <w:i w:val="0"/>
      <w:iCs/>
      <w:color w:val="C45911" w:themeColor="accent2" w:themeShade="BF"/>
    </w:rPr>
  </w:style>
  <w:style w:type="paragraph" w:customStyle="1" w:styleId="C0FEE554959949ACA0DC31644767F4F3">
    <w:name w:val="C0FEE554959949ACA0DC31644767F4F3"/>
  </w:style>
  <w:style w:type="paragraph" w:customStyle="1" w:styleId="95EBE87CAE7D48AEAFB723691FDD03DD">
    <w:name w:val="95EBE87CAE7D48AEAFB723691FDD03DD"/>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34671F3BFF7844FAAF2D5BD3AFAB0879">
    <w:name w:val="34671F3BFF7844FAAF2D5BD3AFAB0879"/>
  </w:style>
  <w:style w:type="paragraph" w:customStyle="1" w:styleId="94B10D0BC8A84762952AB8982A5295BE">
    <w:name w:val="94B10D0BC8A84762952AB8982A5295BE"/>
    <w:rsid w:val="000C1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960A-3F81-468D-9D71-641E379E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2021-12-28T16:19:00Z</dcterms:created>
  <dcterms:modified xsi:type="dcterms:W3CDTF">2022-01-23T11:57:00Z</dcterms:modified>
</cp:coreProperties>
</file>